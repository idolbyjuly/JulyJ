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6009"/>
        <w:gridCol w:w="4313"/>
      </w:tblGrid>
      <w:tr w:rsidR="00184664" w:rsidRPr="00EA2778" w14:paraId="05A77438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994"/>
            </w:tblGrid>
            <w:tr w:rsidR="00184664" w:rsidRPr="00EA2778" w14:paraId="6A323595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18578254" w14:textId="77777777" w:rsidR="00184664" w:rsidRPr="00EA2778" w:rsidRDefault="00375A30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79FBF78EF3CDCD43BC8388233B9D1F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技能："/>
                    <w:tag w:val="输入技能："/>
                    <w:id w:val="929707386"/>
                    <w:placeholder>
                      <w:docPart w:val="8C1A07C90B20B44DA08F7ADCCDC710F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02F85F0" w14:textId="77777777" w:rsidR="00184664" w:rsidRPr="00EA2778" w:rsidRDefault="00184664" w:rsidP="00CC7AD0">
                      <w:pPr>
                        <w:pStyle w:val="3"/>
                        <w:rPr>
                          <w:rFonts w:ascii="Microsoft YaHei UI" w:eastAsia="Microsoft YaHei UI" w:hAnsi="Microsoft YaHei UI"/>
                        </w:rPr>
                      </w:pPr>
                      <w:r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说明你的特长。是什么让你与众不同？使用自己的语言进行表述—而非行话。</w:t>
                      </w:r>
                    </w:p>
                  </w:sdtContent>
                </w:sdt>
              </w:tc>
            </w:tr>
            <w:tr w:rsidR="00184664" w:rsidRPr="00EA2778" w14:paraId="0FE2FB2C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33E7676" w14:textId="77777777" w:rsidR="00184664" w:rsidRPr="00EA2778" w:rsidRDefault="00375A30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6B6B7C1CC487B940A19A8314D296BF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14:paraId="2E5364D6" w14:textId="77777777" w:rsidR="00184664" w:rsidRPr="00EA2778" w:rsidRDefault="00375A30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："/>
                      <w:tag w:val="输入职务："/>
                      <w:id w:val="287256568"/>
                      <w:placeholder>
                        <w:docPart w:val="3B992A6AE1BF22498016BA983C1DCE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公司："/>
                      <w:tag w:val="输入公司："/>
                      <w:id w:val="1443026557"/>
                      <w:placeholder>
                        <w:docPart w:val="44B2A31DDEB83D4F9FC7E57ABBEF058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公司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500858531"/>
                      <w:placeholder>
                        <w:docPart w:val="28353791A607D14E82AD076A981BAB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564761840"/>
                    <w:placeholder>
                      <w:docPart w:val="F6E8408696647F4892FDC1D8D63840B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05022A9" w14:textId="77777777" w:rsidR="00184664" w:rsidRPr="00EA2778" w:rsidRDefault="0025618C" w:rsidP="00CC7AD0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5618C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概述你的关键职责、领导能力体现和最主要成就： 请不要列出所有内容；只需保留相关的工作经验，并包含体现你所作贡献的数据。</w:t>
                      </w:r>
                    </w:p>
                  </w:sdtContent>
                </w:sdt>
                <w:p w14:paraId="2D4E7AB9" w14:textId="77777777" w:rsidR="00184664" w:rsidRPr="00EA2778" w:rsidRDefault="00375A30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："/>
                      <w:tag w:val="输入职务："/>
                      <w:id w:val="-1144666139"/>
                      <w:placeholder>
                        <w:docPart w:val="E5C86D92A8940448A0F94150A61ECC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公司："/>
                      <w:tag w:val="输入公司："/>
                      <w:id w:val="376904949"/>
                      <w:placeholder>
                        <w:docPart w:val="F879BB6EAAD7A64EAAC3F910079424A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公司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918368268"/>
                      <w:placeholder>
                        <w:docPart w:val="F97699AA9346F3468E30A2367FC47B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763961407"/>
                    <w:placeholder>
                      <w:docPart w:val="901D8E8286F87C46B3494A44C312247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36C6D011" w14:textId="77777777" w:rsidR="00184664" w:rsidRPr="00EA2778" w:rsidRDefault="00184664" w:rsidP="00CC7AD0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回想你所带领团队的规模，你完成的项目数量，或你写过的文章数量。</w:t>
                      </w:r>
                    </w:p>
                  </w:sdtContent>
                </w:sdt>
                <w:p w14:paraId="0428F33F" w14:textId="77777777" w:rsidR="00184664" w:rsidRPr="00EA2778" w:rsidRDefault="00375A30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BF03F1E39837314BA35BD92FBCF930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14:paraId="32086DE9" w14:textId="77777777" w:rsidR="00184664" w:rsidRPr="00EA2778" w:rsidRDefault="00375A30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位："/>
                      <w:tag w:val="输入学位："/>
                      <w:id w:val="634905938"/>
                      <w:placeholder>
                        <w:docPart w:val="3EC031A070CBFB4F9631F7D0BBFE13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获得日期："/>
                      <w:tag w:val="输入获得日期："/>
                      <w:id w:val="-719983892"/>
                      <w:placeholder>
                        <w:docPart w:val="C40FFDC2B4FFA74FB6A3620D21C30E5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获得日期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校："/>
                      <w:tag w:val="输入学校："/>
                      <w:id w:val="-104814593"/>
                      <w:placeholder>
                        <w:docPart w:val="063ADEFF47B4A343BDC5165F0D3720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sdtContent>
                  </w:sdt>
                </w:p>
                <w:p w14:paraId="086D5C10" w14:textId="77777777" w:rsidR="00184664" w:rsidRPr="00EA2778" w:rsidRDefault="00375A30" w:rsidP="00CC7AD0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670642327"/>
                      <w:placeholder>
                        <w:docPart w:val="19808ECDB13DA740A85CDCE08D5D66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33E17" w:rsidRPr="00733E17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可在此处列出你的 GPA 以及相关课程、奖励和荣誉的简短摘要。</w:t>
                      </w:r>
                    </w:sdtContent>
                  </w:sdt>
                </w:p>
                <w:p w14:paraId="6671922D" w14:textId="77777777" w:rsidR="00184664" w:rsidRPr="00EA2778" w:rsidRDefault="00375A30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位："/>
                      <w:tag w:val="输入学位："/>
                      <w:id w:val="-498652053"/>
                      <w:placeholder>
                        <w:docPart w:val="01086212E8FEB54683D9E27792BD5B9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获得日期："/>
                      <w:tag w:val="输入获得日期："/>
                      <w:id w:val="1470554791"/>
                      <w:placeholder>
                        <w:docPart w:val="4C3F29A03C65524D8A5957F991F7CD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获得日期</w:t>
                      </w:r>
                    </w:sdtContent>
                  </w:sdt>
                  <w:r w:rsidR="00184664" w:rsidRPr="00EA2778">
                    <w:rPr>
                      <w:rFonts w:ascii="Microsoft YaHei UI" w:eastAsia="Microsoft YaHei UI" w:hAnsi="Microsoft YaHei UI"/>
                      <w:lang w:val="zh-CN" w:bidi="zh-CN"/>
                    </w:rPr>
                    <w:t xml:space="preserve"> | </w:t>
                  </w: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学校："/>
                      <w:tag w:val="输入学校："/>
                      <w:id w:val="2085479820"/>
                      <w:placeholder>
                        <w:docPart w:val="31EE7AB73080BE47A9C46B96DF9D1F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sdtContent>
                  </w:sdt>
                </w:p>
                <w:p w14:paraId="2E01A350" w14:textId="77777777" w:rsidR="004670DD" w:rsidRPr="00EA2778" w:rsidRDefault="00375A30" w:rsidP="004670DD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1546364347"/>
                      <w:placeholder>
                        <w:docPart w:val="1E5F04F91F8575489C8E749D0EDF208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在功能区的“开始”选项卡上，查看“样式”，单击即可应用所需格式。</w:t>
                      </w:r>
                    </w:sdtContent>
                  </w:sdt>
                </w:p>
              </w:tc>
            </w:tr>
          </w:tbl>
          <w:p w14:paraId="11CA88ED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274"/>
            </w:tblGrid>
            <w:tr w:rsidR="00184664" w:rsidRPr="00EA2778" w14:paraId="5298470A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21F39995" w14:textId="77777777" w:rsidR="00184664" w:rsidRPr="00EA2778" w:rsidRDefault="00375A30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9C72CC8FF53CE7499F0935063824F15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1957A66C" w14:textId="77777777" w:rsidR="00184664" w:rsidRPr="00EA2778" w:rsidRDefault="00375A30" w:rsidP="00CC7AD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BE8CADE18D0E32448F6E4906E6280E5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若要开始，请单击占位符文本并开始键入。保持简洁：一两个句子即可。</w:t>
                      </w:r>
                    </w:sdtContent>
                  </w:sdt>
                </w:p>
              </w:tc>
            </w:tr>
            <w:tr w:rsidR="00184664" w:rsidRPr="00EA2778" w14:paraId="5E646BA5" w14:textId="77777777" w:rsidTr="0021093E">
              <w:trPr>
                <w:trHeight w:hRule="exact" w:val="3715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1777"/>
                    <w:gridCol w:w="1777"/>
                  </w:tblGrid>
                  <w:tr w:rsidR="00184664" w:rsidRPr="00EA2778" w14:paraId="5E0BBB94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6EA2140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F4CA540" wp14:editId="2A6C4325">
                                  <wp:extent cx="329184" cy="329184"/>
                                  <wp:effectExtent l="0" t="0" r="0" b="0"/>
                                  <wp:docPr id="6" name="组 322" descr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27A5A11" id="组 322" o:spid="_x0000_s1026" alt="电子邮件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">
                                  <v:oval id="椭圆形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4F0A6D30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658B371" wp14:editId="63E8B716">
                                  <wp:extent cx="329184" cy="329184"/>
                                  <wp:effectExtent l="0" t="0" r="0" b="0"/>
                                  <wp:docPr id="304" name="组 303" descr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0E51926" id="组 303" o:spid="_x0000_s1026" alt="电话图标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">
                                  <v:oval id="椭圆形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任意多边形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EA2778" w14:paraId="00F9580E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03280140" w14:textId="77777777" w:rsidR="00184664" w:rsidRPr="00EA2778" w:rsidRDefault="00375A30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电子邮件："/>
                            <w:tag w:val="电子邮件："/>
                            <w:id w:val="1159736844"/>
                            <w:placeholder>
                              <w:docPart w:val="71C7A2F6EA1EC443B76C38685A2947BF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EA2778">
                              <w:rPr>
                                <w:rFonts w:ascii="Microsoft YaHei UI" w:eastAsia="Microsoft YaHei UI" w:hAnsi="Microsoft YaHei UI"/>
                                <w:lang w:val="zh-CN" w:bidi="zh-CN"/>
                              </w:rPr>
                              <w:t>电子邮件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30C4979E" w14:textId="77777777" w:rsidR="00184664" w:rsidRPr="00EA2778" w:rsidRDefault="00375A30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电话："/>
                            <w:tag w:val="电话："/>
                            <w:id w:val="2067829428"/>
                            <w:placeholder>
                              <w:docPart w:val="23BA732FE39A134BA08DEC7119F99210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EA2778">
                              <w:rPr>
                                <w:rFonts w:ascii="Microsoft YaHei UI" w:eastAsia="Microsoft YaHei UI" w:hAnsi="Microsoft YaHei UI"/>
                                <w:lang w:val="zh-CN" w:bidi="zh-CN"/>
                              </w:rPr>
                              <w:t>电话</w:t>
                            </w:r>
                          </w:sdtContent>
                        </w:sdt>
                      </w:p>
                    </w:tc>
                  </w:tr>
                  <w:tr w:rsidR="00184664" w:rsidRPr="00EA2778" w14:paraId="01F93B31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78B3B86C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  <w:r w:rsidRPr="00EA2778">
                          <w:rPr>
                            <w:rFonts w:ascii="Microsoft YaHei UI" w:eastAsia="Microsoft YaHei UI" w:hAnsi="Microsoft YaHei UI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C4BA4E" wp14:editId="232C3115">
                                  <wp:extent cx="329184" cy="329184"/>
                                  <wp:effectExtent l="0" t="0" r="0" b="0"/>
                                  <wp:docPr id="9" name="组 321" descr="LinkedIn 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椭圆形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任意多边形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4F7F74A" id="组 321" o:spid="_x0000_s1026" alt="LinkedIn 图标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dW/wPs4QAACAUQAADgAAAAAAAAAAAAAAAAAsAgAAZHJzL2Uyb0RvYy54bWxQSwECLQAUAAYACAAA&#10;ACEAaEcb0NgAAAADAQAADwAAAAAAAAAAAAAAAAAmEwAAZHJzL2Rvd25yZXYueG1sUEsFBgAAAAAE&#10;AAQA8wAAACsUAAAAAA==&#10;">
                                  <v:oval id="椭圆形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任意多边形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21B6EEF0" w14:textId="77777777" w:rsidR="00184664" w:rsidRPr="00EA2778" w:rsidRDefault="00184664" w:rsidP="00CC7AD0">
                        <w:pPr>
                          <w:pStyle w:val="3"/>
                          <w:rPr>
                            <w:rFonts w:ascii="Microsoft YaHei UI" w:eastAsia="Microsoft YaHei UI" w:hAnsi="Microsoft YaHei UI"/>
                          </w:rPr>
                        </w:pPr>
                      </w:p>
                    </w:tc>
                  </w:tr>
                  <w:tr w:rsidR="00184664" w:rsidRPr="00EA2778" w14:paraId="7534ADB3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51607DA6" w14:textId="77777777" w:rsidR="00184664" w:rsidRPr="00EA2778" w:rsidRDefault="00375A30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LinkedIn URL："/>
                            <w:tag w:val="LinkedIn URL："/>
                            <w:id w:val="-1457020033"/>
                            <w:placeholder>
                              <w:docPart w:val="55549046B1C7AB4089A1AC3BF5C95A51"/>
                            </w:placeholder>
                            <w:temporary/>
                            <w:showingPlcHdr/>
                            <w15:appearance w15:val="hidden"/>
                          </w:sdtPr>
                          <w:sdtEndPr/>
                          <w:sdtContent>
                            <w:r w:rsidR="00184664" w:rsidRPr="00EA2778">
                              <w:rPr>
                                <w:rFonts w:ascii="Microsoft YaHei UI" w:eastAsia="Microsoft YaHei UI" w:hAnsi="Microsoft YaHei UI"/>
                                <w:lang w:val="zh-CN" w:bidi="zh-CN"/>
                              </w:rPr>
                              <w:t>LinkedIn URL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7DC121A5" w14:textId="77777777" w:rsidR="00184664" w:rsidRPr="00EA2778" w:rsidRDefault="00184664" w:rsidP="00CC7AD0">
                        <w:pPr>
                          <w:rPr>
                            <w:rFonts w:ascii="Microsoft YaHei UI" w:eastAsia="Microsoft YaHei UI" w:hAnsi="Microsoft YaHei UI"/>
                          </w:rPr>
                        </w:pPr>
                      </w:p>
                    </w:tc>
                  </w:tr>
                </w:tbl>
                <w:p w14:paraId="00F8A87D" w14:textId="77777777" w:rsidR="00184664" w:rsidRPr="00EA2778" w:rsidRDefault="00375A30" w:rsidP="00CC7AD0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链接到其他联机属性："/>
                      <w:tag w:val="链接到其他联机属性："/>
                      <w:id w:val="522055412"/>
                      <w:placeholder>
                        <w:docPart w:val="4B05B636E6365C42A21624D9279277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C2425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链接其他属性： 项目组合/网站/博客</w:t>
                      </w:r>
                    </w:sdtContent>
                  </w:sdt>
                </w:p>
              </w:tc>
            </w:tr>
            <w:tr w:rsidR="00184664" w:rsidRPr="00EA2778" w14:paraId="5F1EB3D5" w14:textId="77777777" w:rsidTr="0021093E">
              <w:trPr>
                <w:trHeight w:val="304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4D828789" w14:textId="77777777" w:rsidR="00184664" w:rsidRPr="00EA2778" w:rsidRDefault="00375A30" w:rsidP="00CC7AD0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1612CD18DE51B1448C372884E5376B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CB257D1C14DF3943A5F1078B5215A1D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3967BF9" w14:textId="77777777" w:rsidR="004670DD" w:rsidRPr="00EA2778" w:rsidRDefault="00184664" w:rsidP="004670DD">
                      <w:pPr>
                        <w:pStyle w:val="3"/>
                        <w:rPr>
                          <w:rFonts w:ascii="Microsoft YaHei UI" w:eastAsia="Microsoft YaHei UI" w:hAnsi="Microsoft YaHei UI"/>
                        </w:rPr>
                      </w:pPr>
                      <w:r w:rsidRPr="00EA2778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你是否曾管理过俱乐部团队、为最喜爱的慈善团体带领过项目，或编辑过校报？请尽情描述可阐释你领导能力的经历。</w:t>
                      </w:r>
                    </w:p>
                  </w:sdtContent>
                </w:sdt>
              </w:tc>
            </w:tr>
          </w:tbl>
          <w:p w14:paraId="37E5CAF2" w14:textId="77777777" w:rsidR="00184664" w:rsidRPr="00EA2778" w:rsidRDefault="00184664" w:rsidP="00CC7AD0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042234B5" w14:textId="77777777" w:rsidR="00BA68C1" w:rsidRPr="00EA2778" w:rsidRDefault="00BA68C1" w:rsidP="004670DD">
      <w:pPr>
        <w:pStyle w:val="a9"/>
        <w:rPr>
          <w:rFonts w:ascii="Microsoft YaHei UI" w:eastAsia="Microsoft YaHei UI" w:hAnsi="Microsoft YaHei UI"/>
        </w:rPr>
      </w:pPr>
    </w:p>
    <w:sectPr w:rsidR="00BA68C1" w:rsidRPr="00EA2778" w:rsidSect="000255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F4021" w14:textId="77777777" w:rsidR="00375A30" w:rsidRDefault="00375A30" w:rsidP="008B2920">
      <w:pPr>
        <w:spacing w:after="0" w:line="240" w:lineRule="auto"/>
      </w:pPr>
      <w:r>
        <w:separator/>
      </w:r>
    </w:p>
  </w:endnote>
  <w:endnote w:type="continuationSeparator" w:id="0">
    <w:p w14:paraId="3E726A11" w14:textId="77777777" w:rsidR="00375A30" w:rsidRDefault="00375A30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MS Mincho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4FCCD" w14:textId="77777777" w:rsidR="00F72D0D" w:rsidRDefault="00F72D0D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0E878" w14:textId="77777777" w:rsidR="00853CE2" w:rsidRDefault="00853CE2" w:rsidP="00853CE2">
        <w:pPr>
          <w:pStyle w:val="a6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252F6">
          <w:rPr>
            <w:noProof/>
            <w:lang w:val="zh-CN" w:bidi="zh-CN"/>
          </w:rPr>
          <w:t>2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3395E" w14:textId="77777777" w:rsidR="00F72D0D" w:rsidRDefault="00F72D0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187649" w14:textId="77777777" w:rsidR="00375A30" w:rsidRDefault="00375A30" w:rsidP="008B2920">
      <w:pPr>
        <w:spacing w:after="0" w:line="240" w:lineRule="auto"/>
      </w:pPr>
      <w:r>
        <w:separator/>
      </w:r>
    </w:p>
  </w:footnote>
  <w:footnote w:type="continuationSeparator" w:id="0">
    <w:p w14:paraId="7A368F52" w14:textId="77777777" w:rsidR="00375A30" w:rsidRDefault="00375A30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8A861" w14:textId="77777777" w:rsidR="00F72D0D" w:rsidRDefault="00F72D0D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F00DD" w14:textId="77777777" w:rsidR="00F72D0D" w:rsidRDefault="00F72D0D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页眉布局表格"/>
    </w:tblPr>
    <w:tblGrid>
      <w:gridCol w:w="10292"/>
    </w:tblGrid>
    <w:tr w:rsidR="00A85B6F" w14:paraId="7B61BA69" w14:textId="77777777" w:rsidTr="00142F58">
      <w:sdt>
        <w:sdtPr>
          <w:rPr>
            <w:rFonts w:ascii="Microsoft YaHei UI" w:eastAsia="Microsoft YaHei UI" w:hAnsi="Microsoft YaHei UI"/>
            <w:color w:val="auto"/>
            <w:lang w:val="zh-CN" w:bidi="zh-CN"/>
          </w:rPr>
          <w:alias w:val="你的姓名："/>
          <w:tag w:val="你的姓名：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13BE020F" w14:textId="77777777" w:rsidR="00A85B6F" w:rsidRDefault="00F72D0D" w:rsidP="00F72D0D">
              <w:pPr>
                <w:pStyle w:val="1"/>
              </w:pPr>
              <w:r>
                <w:rPr>
                  <w:rFonts w:ascii="Microsoft YaHei UI" w:eastAsia="宋体" w:hAnsi="Microsoft YaHei UI"/>
                  <w:color w:val="auto"/>
                  <w:lang w:val="zh-CN" w:bidi="zh-CN"/>
                </w:rPr>
                <w:t>LAI JIANG</w:t>
              </w:r>
            </w:p>
          </w:tc>
        </w:sdtContent>
      </w:sdt>
    </w:tr>
    <w:tr w:rsidR="00142F58" w14:paraId="0185C06E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F393A7D" w14:textId="77777777" w:rsidR="00142F58" w:rsidRDefault="00142F58" w:rsidP="00142F58"/>
      </w:tc>
    </w:tr>
  </w:tbl>
  <w:p w14:paraId="0333E88C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0D"/>
    <w:rsid w:val="000243D1"/>
    <w:rsid w:val="000255E3"/>
    <w:rsid w:val="00057F04"/>
    <w:rsid w:val="000A378C"/>
    <w:rsid w:val="0010042F"/>
    <w:rsid w:val="00135C2C"/>
    <w:rsid w:val="00142F58"/>
    <w:rsid w:val="00153ED4"/>
    <w:rsid w:val="00184664"/>
    <w:rsid w:val="001C7765"/>
    <w:rsid w:val="001F60D3"/>
    <w:rsid w:val="002060D1"/>
    <w:rsid w:val="0020741F"/>
    <w:rsid w:val="0021093E"/>
    <w:rsid w:val="0025618C"/>
    <w:rsid w:val="0027115C"/>
    <w:rsid w:val="00293B83"/>
    <w:rsid w:val="0032723B"/>
    <w:rsid w:val="00375A30"/>
    <w:rsid w:val="00390414"/>
    <w:rsid w:val="003E1711"/>
    <w:rsid w:val="0042073C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33E17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2425"/>
    <w:rsid w:val="00AC5D83"/>
    <w:rsid w:val="00B15938"/>
    <w:rsid w:val="00B67DB0"/>
    <w:rsid w:val="00BA68C1"/>
    <w:rsid w:val="00BD34A5"/>
    <w:rsid w:val="00BD5EFB"/>
    <w:rsid w:val="00BE2D6E"/>
    <w:rsid w:val="00C252F6"/>
    <w:rsid w:val="00C343C8"/>
    <w:rsid w:val="00C35EFB"/>
    <w:rsid w:val="00C73037"/>
    <w:rsid w:val="00D2689C"/>
    <w:rsid w:val="00D97FFA"/>
    <w:rsid w:val="00DF6A6F"/>
    <w:rsid w:val="00E20402"/>
    <w:rsid w:val="00E27B07"/>
    <w:rsid w:val="00E928A3"/>
    <w:rsid w:val="00EA2778"/>
    <w:rsid w:val="00F67FBA"/>
    <w:rsid w:val="00F72D0D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7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6A6B" w:themeColor="text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标题 2字符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510920"/>
  </w:style>
  <w:style w:type="character" w:customStyle="1" w:styleId="40">
    <w:name w:val="标题 4字符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标题 5字符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批注框文本字符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批注文字字符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标题字符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color w:val="5A5A5A" w:themeColor="text1" w:themeTint="A5"/>
      <w:sz w:val="22"/>
      <w:szCs w:val="22"/>
    </w:rPr>
  </w:style>
  <w:style w:type="character" w:customStyle="1" w:styleId="af4">
    <w:name w:val="副标题字符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ianglai/Library/Containers/com.microsoft.Word/Data/Library/Caches/2052/TM16392742/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BF78EF3CDCD43BC8388233B9D1F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08DC06-8EDC-3641-B657-EA97179224AD}"/>
      </w:docPartPr>
      <w:docPartBody>
        <w:p w:rsidR="00000000" w:rsidRDefault="005B4BF7">
          <w:pPr>
            <w:pStyle w:val="79FBF78EF3CDCD43BC8388233B9D1F66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8C1A07C90B20B44DA08F7ADCCDC710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0B2190-8256-B14A-A4AD-61C55EDA0BB2}"/>
      </w:docPartPr>
      <w:docPartBody>
        <w:p w:rsidR="00000000" w:rsidRDefault="005B4BF7">
          <w:pPr>
            <w:pStyle w:val="8C1A07C90B20B44DA08F7ADCCDC710F5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说明你的特长。是什么让你与众不同？使用自己的语言进行表述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—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而非行话。</w:t>
          </w:r>
        </w:p>
      </w:docPartBody>
    </w:docPart>
    <w:docPart>
      <w:docPartPr>
        <w:name w:val="6B6B7C1CC487B940A19A8314D296BF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FCB66F-1C5A-224D-9D1A-5E93B619DD02}"/>
      </w:docPartPr>
      <w:docPartBody>
        <w:p w:rsidR="00000000" w:rsidRDefault="005B4BF7">
          <w:pPr>
            <w:pStyle w:val="6B6B7C1CC487B940A19A8314D296BFEA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3B992A6AE1BF22498016BA983C1DCE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A4D2CA-CAFA-7A4D-AB0D-3D1A3540BE6E}"/>
      </w:docPartPr>
      <w:docPartBody>
        <w:p w:rsidR="00000000" w:rsidRDefault="005B4BF7">
          <w:pPr>
            <w:pStyle w:val="3B992A6AE1BF22498016BA983C1DCE51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职务</w:t>
          </w:r>
        </w:p>
      </w:docPartBody>
    </w:docPart>
    <w:docPart>
      <w:docPartPr>
        <w:name w:val="44B2A31DDEB83D4F9FC7E57ABBEF05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6AA655-6CF6-3B42-91E3-2A98A53EC22E}"/>
      </w:docPartPr>
      <w:docPartBody>
        <w:p w:rsidR="00000000" w:rsidRDefault="005B4BF7">
          <w:pPr>
            <w:pStyle w:val="44B2A31DDEB83D4F9FC7E57ABBEF0586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28353791A607D14E82AD076A981BAB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4DD678-C020-F946-886A-CA285D8A05E5}"/>
      </w:docPartPr>
      <w:docPartBody>
        <w:p w:rsidR="00000000" w:rsidRDefault="005B4BF7">
          <w:pPr>
            <w:pStyle w:val="28353791A607D14E82AD076A981BAB96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F6E8408696647F4892FDC1D8D63840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9D4C26-04B0-A74C-9C2D-7CAAB374C44D}"/>
      </w:docPartPr>
      <w:docPartBody>
        <w:p w:rsidR="00000000" w:rsidRDefault="005B4BF7">
          <w:pPr>
            <w:pStyle w:val="F6E8408696647F4892FDC1D8D63840BD"/>
          </w:pPr>
          <w:r w:rsidRPr="0025618C">
            <w:rPr>
              <w:rFonts w:ascii="Microsoft YaHei UI" w:eastAsia="Microsoft YaHei UI" w:hAnsi="Microsoft YaHei UI" w:hint="eastAsia"/>
              <w:lang w:val="zh-CN" w:bidi="zh-CN"/>
            </w:rPr>
            <w:t>概述你的关键职责、领导能力体现和最主要成就：</w:t>
          </w:r>
          <w:r w:rsidRPr="0025618C">
            <w:rPr>
              <w:rFonts w:ascii="Microsoft YaHei UI" w:eastAsia="Microsoft YaHei UI" w:hAnsi="Microsoft YaHei UI" w:hint="eastAsia"/>
              <w:lang w:val="zh-CN" w:bidi="zh-CN"/>
            </w:rPr>
            <w:t xml:space="preserve"> </w:t>
          </w:r>
          <w:r w:rsidRPr="0025618C">
            <w:rPr>
              <w:rFonts w:ascii="Microsoft YaHei UI" w:eastAsia="Microsoft YaHei UI" w:hAnsi="Microsoft YaHei UI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E5C86D92A8940448A0F94150A61ECC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B6794E-9303-1547-A0CC-1993418706D8}"/>
      </w:docPartPr>
      <w:docPartBody>
        <w:p w:rsidR="00000000" w:rsidRDefault="005B4BF7">
          <w:pPr>
            <w:pStyle w:val="E5C86D92A8940448A0F94150A61ECC5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职务</w:t>
          </w:r>
        </w:p>
      </w:docPartBody>
    </w:docPart>
    <w:docPart>
      <w:docPartPr>
        <w:name w:val="F879BB6EAAD7A64EAAC3F910079424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5B491-851A-484E-A37B-B8C9C5DDBB3A}"/>
      </w:docPartPr>
      <w:docPartBody>
        <w:p w:rsidR="00000000" w:rsidRDefault="005B4BF7">
          <w:pPr>
            <w:pStyle w:val="F879BB6EAAD7A64EAAC3F910079424AD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F97699AA9346F3468E30A2367FC47B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0209B1-AEFC-114F-8A40-D0FB13F11B1E}"/>
      </w:docPartPr>
      <w:docPartBody>
        <w:p w:rsidR="00000000" w:rsidRDefault="005B4BF7">
          <w:pPr>
            <w:pStyle w:val="F97699AA9346F3468E30A2367FC47BB0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901D8E8286F87C46B3494A44C31224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BE569E-9B19-244B-B5EF-6FD9E74F90DC}"/>
      </w:docPartPr>
      <w:docPartBody>
        <w:p w:rsidR="00000000" w:rsidRDefault="005B4BF7">
          <w:pPr>
            <w:pStyle w:val="901D8E8286F87C46B3494A44C3122473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BF03F1E39837314BA35BD92FBCF930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E4CCA0-0EEA-4F41-A8DF-57F14D9E601F}"/>
      </w:docPartPr>
      <w:docPartBody>
        <w:p w:rsidR="00000000" w:rsidRDefault="005B4BF7">
          <w:pPr>
            <w:pStyle w:val="BF03F1E39837314BA35BD92FBCF930EF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3EC031A070CBFB4F9631F7D0BBFE13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D77E07-6155-7545-9205-01833D7A4007}"/>
      </w:docPartPr>
      <w:docPartBody>
        <w:p w:rsidR="00000000" w:rsidRDefault="005B4BF7">
          <w:pPr>
            <w:pStyle w:val="3EC031A070CBFB4F9631F7D0BBFE13A3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学位</w:t>
          </w:r>
        </w:p>
      </w:docPartBody>
    </w:docPart>
    <w:docPart>
      <w:docPartPr>
        <w:name w:val="C40FFDC2B4FFA74FB6A3620D21C30E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2F07D-9E9C-954B-A9F0-3CCCAC19AC90}"/>
      </w:docPartPr>
      <w:docPartBody>
        <w:p w:rsidR="00000000" w:rsidRDefault="005B4BF7">
          <w:pPr>
            <w:pStyle w:val="C40FFDC2B4FFA74FB6A3620D21C30E52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063ADEFF47B4A343BDC5165F0D3720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3BF7E-959B-2C42-8F43-3088FF3442EA}"/>
      </w:docPartPr>
      <w:docPartBody>
        <w:p w:rsidR="00000000" w:rsidRDefault="005B4BF7">
          <w:pPr>
            <w:pStyle w:val="063ADEFF47B4A343BDC5165F0D37208B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19808ECDB13DA740A85CDCE08D5D66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FCBAC3-65A7-B642-B257-1927CA3AEB40}"/>
      </w:docPartPr>
      <w:docPartBody>
        <w:p w:rsidR="00000000" w:rsidRDefault="005B4BF7">
          <w:pPr>
            <w:pStyle w:val="19808ECDB13DA740A85CDCE08D5D66C3"/>
          </w:pPr>
          <w:r w:rsidRPr="00733E17">
            <w:rPr>
              <w:rFonts w:ascii="Microsoft YaHei UI" w:eastAsia="Microsoft YaHei UI" w:hAnsi="Microsoft YaHei UI" w:hint="eastAsia"/>
              <w:lang w:val="zh-CN" w:bidi="zh-CN"/>
            </w:rPr>
            <w:t>可在此处列出你的</w:t>
          </w:r>
          <w:r w:rsidRPr="00733E17">
            <w:rPr>
              <w:rFonts w:ascii="Microsoft YaHei UI" w:eastAsia="Microsoft YaHei UI" w:hAnsi="Microsoft YaHei UI" w:hint="eastAsia"/>
              <w:lang w:val="zh-CN" w:bidi="zh-CN"/>
            </w:rPr>
            <w:t xml:space="preserve"> GPA </w:t>
          </w:r>
          <w:r w:rsidRPr="00733E17">
            <w:rPr>
              <w:rFonts w:ascii="Microsoft YaHei UI" w:eastAsia="Microsoft YaHei UI" w:hAnsi="Microsoft YaHei UI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01086212E8FEB54683D9E27792BD5B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EE774D-72F5-934E-B683-2F7A346876EC}"/>
      </w:docPartPr>
      <w:docPartBody>
        <w:p w:rsidR="00000000" w:rsidRDefault="005B4BF7">
          <w:pPr>
            <w:pStyle w:val="01086212E8FEB54683D9E27792BD5B9D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学位</w:t>
          </w:r>
        </w:p>
      </w:docPartBody>
    </w:docPart>
    <w:docPart>
      <w:docPartPr>
        <w:name w:val="4C3F29A03C65524D8A5957F991F7CD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D0B73B-1943-8048-8B61-1BD595A1CF0E}"/>
      </w:docPartPr>
      <w:docPartBody>
        <w:p w:rsidR="00000000" w:rsidRDefault="005B4BF7">
          <w:pPr>
            <w:pStyle w:val="4C3F29A03C65524D8A5957F991F7CD0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31EE7AB73080BE47A9C46B96DF9D1F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784A26-A073-E74C-945A-943AE8C27F89}"/>
      </w:docPartPr>
      <w:docPartBody>
        <w:p w:rsidR="00000000" w:rsidRDefault="005B4BF7">
          <w:pPr>
            <w:pStyle w:val="31EE7AB73080BE47A9C46B96DF9D1F37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1E5F04F91F8575489C8E749D0EDF20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21EED-0A96-6F45-9573-611D515CA675}"/>
      </w:docPartPr>
      <w:docPartBody>
        <w:p w:rsidR="00000000" w:rsidRDefault="005B4BF7">
          <w:pPr>
            <w:pStyle w:val="1E5F04F91F8575489C8E749D0EDF2087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在功能区的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“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开始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”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选项卡上，查看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“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样式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”</w:t>
          </w:r>
          <w:r w:rsidRPr="00EA2778">
            <w:rPr>
              <w:rFonts w:ascii="Microsoft YaHei UI" w:eastAsia="Microsoft YaHei UI" w:hAnsi="Microsoft YaHei UI"/>
              <w:lang w:val="zh-CN" w:bidi="zh-CN"/>
            </w:rPr>
            <w:t>，单击即可应用所需格式。</w:t>
          </w:r>
        </w:p>
      </w:docPartBody>
    </w:docPart>
    <w:docPart>
      <w:docPartPr>
        <w:name w:val="9C72CC8FF53CE7499F0935063824F1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285EED-4E16-B445-99F7-0B8657401C86}"/>
      </w:docPartPr>
      <w:docPartBody>
        <w:p w:rsidR="00000000" w:rsidRDefault="005B4BF7">
          <w:pPr>
            <w:pStyle w:val="9C72CC8FF53CE7499F0935063824F156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BE8CADE18D0E32448F6E4906E6280E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E8B598-D456-194B-8D74-288AD7CDC054}"/>
      </w:docPartPr>
      <w:docPartBody>
        <w:p w:rsidR="00000000" w:rsidRDefault="005B4BF7">
          <w:pPr>
            <w:pStyle w:val="BE8CADE18D0E32448F6E4906E6280E5E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71C7A2F6EA1EC443B76C38685A2947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B5E3B9-53F8-D647-BDFD-8CB21C312FD1}"/>
      </w:docPartPr>
      <w:docPartBody>
        <w:p w:rsidR="00000000" w:rsidRDefault="005B4BF7">
          <w:pPr>
            <w:pStyle w:val="71C7A2F6EA1EC443B76C38685A2947BF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电子邮件</w:t>
          </w:r>
        </w:p>
      </w:docPartBody>
    </w:docPart>
    <w:docPart>
      <w:docPartPr>
        <w:name w:val="23BA732FE39A134BA08DEC7119F992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18FDB1-F42E-5C47-A508-7A204F76E77B}"/>
      </w:docPartPr>
      <w:docPartBody>
        <w:p w:rsidR="00000000" w:rsidRDefault="005B4BF7">
          <w:pPr>
            <w:pStyle w:val="23BA732FE39A134BA08DEC7119F99210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电话</w:t>
          </w:r>
        </w:p>
      </w:docPartBody>
    </w:docPart>
    <w:docPart>
      <w:docPartPr>
        <w:name w:val="55549046B1C7AB4089A1AC3BF5C95A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E0A0F-DA3E-AB4B-BF8A-C40A6BC6B837}"/>
      </w:docPartPr>
      <w:docPartBody>
        <w:p w:rsidR="00000000" w:rsidRDefault="005B4BF7">
          <w:pPr>
            <w:pStyle w:val="55549046B1C7AB4089A1AC3BF5C95A51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4B05B636E6365C42A21624D9279277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9B8CD-82A8-2E4F-9975-151AAA9F52AD}"/>
      </w:docPartPr>
      <w:docPartBody>
        <w:p w:rsidR="00000000" w:rsidRDefault="005B4BF7">
          <w:pPr>
            <w:pStyle w:val="4B05B636E6365C42A21624D9279277E0"/>
          </w:pPr>
          <w:r>
            <w:rPr>
              <w:rFonts w:ascii="Microsoft YaHei UI" w:eastAsia="Microsoft YaHei UI" w:hAnsi="Microsoft YaHei UI"/>
              <w:lang w:val="zh-CN" w:bidi="zh-CN"/>
            </w:rPr>
            <w:t>链接其他属性：</w:t>
          </w:r>
          <w:r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>
            <w:rPr>
              <w:rFonts w:ascii="Microsoft YaHei UI" w:eastAsia="Microsoft YaHei UI" w:hAnsi="Microsoft YaHei UI"/>
              <w:lang w:val="zh-CN" w:bidi="zh-CN"/>
            </w:rPr>
            <w:t>项目组合</w:t>
          </w:r>
          <w:r>
            <w:rPr>
              <w:rFonts w:ascii="Microsoft YaHei UI" w:eastAsia="Microsoft YaHei UI" w:hAnsi="Microsoft YaHei UI"/>
              <w:lang w:val="zh-CN" w:bidi="zh-CN"/>
            </w:rPr>
            <w:t>/</w:t>
          </w:r>
          <w:r>
            <w:rPr>
              <w:rFonts w:ascii="Microsoft YaHei UI" w:eastAsia="Microsoft YaHei UI" w:hAnsi="Microsoft YaHei UI"/>
              <w:lang w:val="zh-CN" w:bidi="zh-CN"/>
            </w:rPr>
            <w:t>网站</w:t>
          </w:r>
          <w:r>
            <w:rPr>
              <w:rFonts w:ascii="Microsoft YaHei UI" w:eastAsia="Microsoft YaHei UI" w:hAnsi="Microsoft YaHei UI"/>
              <w:lang w:val="zh-CN" w:bidi="zh-CN"/>
            </w:rPr>
            <w:t>/</w:t>
          </w:r>
          <w:r>
            <w:rPr>
              <w:rFonts w:ascii="Microsoft YaHei UI" w:eastAsia="Microsoft YaHei UI" w:hAnsi="Microsoft YaHei UI"/>
              <w:lang w:val="zh-CN" w:bidi="zh-CN"/>
            </w:rPr>
            <w:t>博客</w:t>
          </w:r>
        </w:p>
      </w:docPartBody>
    </w:docPart>
    <w:docPart>
      <w:docPartPr>
        <w:name w:val="1612CD18DE51B1448C372884E5376B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B583C3-60FC-FF45-B48E-AFC9014A0D48}"/>
      </w:docPartPr>
      <w:docPartBody>
        <w:p w:rsidR="00000000" w:rsidRDefault="005B4BF7">
          <w:pPr>
            <w:pStyle w:val="1612CD18DE51B1448C372884E5376B79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  <w:docPart>
      <w:docPartPr>
        <w:name w:val="CB257D1C14DF3943A5F1078B5215A1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1C57D5-5534-F84F-952B-8EB48DD15CC4}"/>
      </w:docPartPr>
      <w:docPartBody>
        <w:p w:rsidR="00000000" w:rsidRDefault="005B4BF7">
          <w:pPr>
            <w:pStyle w:val="CB257D1C14DF3943A5F1078B5215A1D2"/>
          </w:pPr>
          <w:r w:rsidRPr="00EA2778">
            <w:rPr>
              <w:rFonts w:ascii="Microsoft YaHei UI" w:eastAsia="Microsoft YaHei UI" w:hAnsi="Microsoft YaHei UI"/>
              <w:lang w:val="zh-CN" w:bidi="zh-CN"/>
            </w:rPr>
            <w:t>你是否曾管理过俱乐部团队、为最喜爱的慈善团体带领过项目，或编辑过校报？请尽情描述可阐释你领导能力的经历。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crosoft YaHei UI">
    <w:altName w:val="MS Mincho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F7"/>
    <w:rsid w:val="005B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9FBF78EF3CDCD43BC8388233B9D1F66">
    <w:name w:val="79FBF78EF3CDCD43BC8388233B9D1F66"/>
    <w:pPr>
      <w:widowControl w:val="0"/>
      <w:jc w:val="both"/>
    </w:pPr>
  </w:style>
  <w:style w:type="paragraph" w:customStyle="1" w:styleId="8C1A07C90B20B44DA08F7ADCCDC710F5">
    <w:name w:val="8C1A07C90B20B44DA08F7ADCCDC710F5"/>
    <w:pPr>
      <w:widowControl w:val="0"/>
      <w:jc w:val="both"/>
    </w:pPr>
  </w:style>
  <w:style w:type="paragraph" w:customStyle="1" w:styleId="6B6B7C1CC487B940A19A8314D296BFEA">
    <w:name w:val="6B6B7C1CC487B940A19A8314D296BFEA"/>
    <w:pPr>
      <w:widowControl w:val="0"/>
      <w:jc w:val="both"/>
    </w:pPr>
  </w:style>
  <w:style w:type="paragraph" w:customStyle="1" w:styleId="3B992A6AE1BF22498016BA983C1DCE51">
    <w:name w:val="3B992A6AE1BF22498016BA983C1DCE51"/>
    <w:pPr>
      <w:widowControl w:val="0"/>
      <w:jc w:val="both"/>
    </w:pPr>
  </w:style>
  <w:style w:type="paragraph" w:customStyle="1" w:styleId="44B2A31DDEB83D4F9FC7E57ABBEF0586">
    <w:name w:val="44B2A31DDEB83D4F9FC7E57ABBEF0586"/>
    <w:pPr>
      <w:widowControl w:val="0"/>
      <w:jc w:val="both"/>
    </w:pPr>
  </w:style>
  <w:style w:type="paragraph" w:customStyle="1" w:styleId="28353791A607D14E82AD076A981BAB96">
    <w:name w:val="28353791A607D14E82AD076A981BAB96"/>
    <w:pPr>
      <w:widowControl w:val="0"/>
      <w:jc w:val="both"/>
    </w:pPr>
  </w:style>
  <w:style w:type="paragraph" w:customStyle="1" w:styleId="F6E8408696647F4892FDC1D8D63840BD">
    <w:name w:val="F6E8408696647F4892FDC1D8D63840BD"/>
    <w:pPr>
      <w:widowControl w:val="0"/>
      <w:jc w:val="both"/>
    </w:pPr>
  </w:style>
  <w:style w:type="paragraph" w:customStyle="1" w:styleId="E5C86D92A8940448A0F94150A61ECC5E">
    <w:name w:val="E5C86D92A8940448A0F94150A61ECC5E"/>
    <w:pPr>
      <w:widowControl w:val="0"/>
      <w:jc w:val="both"/>
    </w:pPr>
  </w:style>
  <w:style w:type="paragraph" w:customStyle="1" w:styleId="F879BB6EAAD7A64EAAC3F910079424AD">
    <w:name w:val="F879BB6EAAD7A64EAAC3F910079424AD"/>
    <w:pPr>
      <w:widowControl w:val="0"/>
      <w:jc w:val="both"/>
    </w:pPr>
  </w:style>
  <w:style w:type="paragraph" w:customStyle="1" w:styleId="F97699AA9346F3468E30A2367FC47BB0">
    <w:name w:val="F97699AA9346F3468E30A2367FC47BB0"/>
    <w:pPr>
      <w:widowControl w:val="0"/>
      <w:jc w:val="both"/>
    </w:pPr>
  </w:style>
  <w:style w:type="paragraph" w:customStyle="1" w:styleId="901D8E8286F87C46B3494A44C3122473">
    <w:name w:val="901D8E8286F87C46B3494A44C3122473"/>
    <w:pPr>
      <w:widowControl w:val="0"/>
      <w:jc w:val="both"/>
    </w:pPr>
  </w:style>
  <w:style w:type="paragraph" w:customStyle="1" w:styleId="BF03F1E39837314BA35BD92FBCF930EF">
    <w:name w:val="BF03F1E39837314BA35BD92FBCF930EF"/>
    <w:pPr>
      <w:widowControl w:val="0"/>
      <w:jc w:val="both"/>
    </w:pPr>
  </w:style>
  <w:style w:type="paragraph" w:customStyle="1" w:styleId="3EC031A070CBFB4F9631F7D0BBFE13A3">
    <w:name w:val="3EC031A070CBFB4F9631F7D0BBFE13A3"/>
    <w:pPr>
      <w:widowControl w:val="0"/>
      <w:jc w:val="both"/>
    </w:pPr>
  </w:style>
  <w:style w:type="paragraph" w:customStyle="1" w:styleId="C40FFDC2B4FFA74FB6A3620D21C30E52">
    <w:name w:val="C40FFDC2B4FFA74FB6A3620D21C30E52"/>
    <w:pPr>
      <w:widowControl w:val="0"/>
      <w:jc w:val="both"/>
    </w:pPr>
  </w:style>
  <w:style w:type="paragraph" w:customStyle="1" w:styleId="063ADEFF47B4A343BDC5165F0D37208B">
    <w:name w:val="063ADEFF47B4A343BDC5165F0D37208B"/>
    <w:pPr>
      <w:widowControl w:val="0"/>
      <w:jc w:val="both"/>
    </w:pPr>
  </w:style>
  <w:style w:type="paragraph" w:customStyle="1" w:styleId="19808ECDB13DA740A85CDCE08D5D66C3">
    <w:name w:val="19808ECDB13DA740A85CDCE08D5D66C3"/>
    <w:pPr>
      <w:widowControl w:val="0"/>
      <w:jc w:val="both"/>
    </w:pPr>
  </w:style>
  <w:style w:type="paragraph" w:customStyle="1" w:styleId="01086212E8FEB54683D9E27792BD5B9D">
    <w:name w:val="01086212E8FEB54683D9E27792BD5B9D"/>
    <w:pPr>
      <w:widowControl w:val="0"/>
      <w:jc w:val="both"/>
    </w:pPr>
  </w:style>
  <w:style w:type="paragraph" w:customStyle="1" w:styleId="4C3F29A03C65524D8A5957F991F7CD0E">
    <w:name w:val="4C3F29A03C65524D8A5957F991F7CD0E"/>
    <w:pPr>
      <w:widowControl w:val="0"/>
      <w:jc w:val="both"/>
    </w:pPr>
  </w:style>
  <w:style w:type="paragraph" w:customStyle="1" w:styleId="31EE7AB73080BE47A9C46B96DF9D1F37">
    <w:name w:val="31EE7AB73080BE47A9C46B96DF9D1F37"/>
    <w:pPr>
      <w:widowControl w:val="0"/>
      <w:jc w:val="both"/>
    </w:pPr>
  </w:style>
  <w:style w:type="paragraph" w:customStyle="1" w:styleId="1E5F04F91F8575489C8E749D0EDF2087">
    <w:name w:val="1E5F04F91F8575489C8E749D0EDF2087"/>
    <w:pPr>
      <w:widowControl w:val="0"/>
      <w:jc w:val="both"/>
    </w:pPr>
  </w:style>
  <w:style w:type="paragraph" w:customStyle="1" w:styleId="9C72CC8FF53CE7499F0935063824F156">
    <w:name w:val="9C72CC8FF53CE7499F0935063824F156"/>
    <w:pPr>
      <w:widowControl w:val="0"/>
      <w:jc w:val="both"/>
    </w:pPr>
  </w:style>
  <w:style w:type="paragraph" w:customStyle="1" w:styleId="BE8CADE18D0E32448F6E4906E6280E5E">
    <w:name w:val="BE8CADE18D0E32448F6E4906E6280E5E"/>
    <w:pPr>
      <w:widowControl w:val="0"/>
      <w:jc w:val="both"/>
    </w:pPr>
  </w:style>
  <w:style w:type="paragraph" w:customStyle="1" w:styleId="71C7A2F6EA1EC443B76C38685A2947BF">
    <w:name w:val="71C7A2F6EA1EC443B76C38685A2947BF"/>
    <w:pPr>
      <w:widowControl w:val="0"/>
      <w:jc w:val="both"/>
    </w:pPr>
  </w:style>
  <w:style w:type="paragraph" w:customStyle="1" w:styleId="23BA732FE39A134BA08DEC7119F99210">
    <w:name w:val="23BA732FE39A134BA08DEC7119F99210"/>
    <w:pPr>
      <w:widowControl w:val="0"/>
      <w:jc w:val="both"/>
    </w:pPr>
  </w:style>
  <w:style w:type="paragraph" w:customStyle="1" w:styleId="55549046B1C7AB4089A1AC3BF5C95A51">
    <w:name w:val="55549046B1C7AB4089A1AC3BF5C95A51"/>
    <w:pPr>
      <w:widowControl w:val="0"/>
      <w:jc w:val="both"/>
    </w:pPr>
  </w:style>
  <w:style w:type="paragraph" w:customStyle="1" w:styleId="4B05B636E6365C42A21624D9279277E0">
    <w:name w:val="4B05B636E6365C42A21624D9279277E0"/>
    <w:pPr>
      <w:widowControl w:val="0"/>
      <w:jc w:val="both"/>
    </w:pPr>
  </w:style>
  <w:style w:type="paragraph" w:customStyle="1" w:styleId="1612CD18DE51B1448C372884E5376B79">
    <w:name w:val="1612CD18DE51B1448C372884E5376B79"/>
    <w:pPr>
      <w:widowControl w:val="0"/>
      <w:jc w:val="both"/>
    </w:pPr>
  </w:style>
  <w:style w:type="paragraph" w:customStyle="1" w:styleId="CB257D1C14DF3943A5F1078B5215A1D2">
    <w:name w:val="CB257D1C14DF3943A5F1078B5215A1D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0</TotalTime>
  <Pages>1</Pages>
  <Words>74</Words>
  <Characters>424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JIANG</dc:creator>
  <cp:keywords/>
  <dc:description/>
  <cp:lastModifiedBy>JIANG LAI</cp:lastModifiedBy>
  <cp:revision>1</cp:revision>
  <cp:lastPrinted>2016-06-29T01:32:00Z</cp:lastPrinted>
  <dcterms:created xsi:type="dcterms:W3CDTF">2018-07-06T02:23:00Z</dcterms:created>
  <dcterms:modified xsi:type="dcterms:W3CDTF">2018-07-06T02:23:00Z</dcterms:modified>
</cp:coreProperties>
</file>