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76"/>
        <w:gridCol w:w="6502"/>
      </w:tblGrid>
      <w:tr w:rsidR="002C2CDD" w:rsidRPr="001B3A1A" w14:paraId="0C410F7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802AEEB" w14:textId="77777777" w:rsidR="00523479" w:rsidRPr="00D10784" w:rsidRDefault="00F558F2" w:rsidP="00523479">
            <w:pPr>
              <w:pStyle w:val="a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959C5AE" wp14:editId="440183F8">
                      <wp:simplePos x="0" y="0"/>
                      <wp:positionH relativeFrom="column">
                        <wp:posOffset>13334</wp:posOffset>
                      </wp:positionH>
                      <wp:positionV relativeFrom="paragraph">
                        <wp:posOffset>-68580</wp:posOffset>
                      </wp:positionV>
                      <wp:extent cx="6436995" cy="1005911"/>
                      <wp:effectExtent l="0" t="0" r="1905" b="381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6995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D8203A9" id="红色矩形​" o:spid="_x0000_s1026" style="position:absolute;left:0;text-align:left;margin-left:1.05pt;margin-top:-5.35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" fillcolor="#ea4e4e [3204]" stroked="f" strokeweight="1pt"/>
                  </w:pict>
                </mc:Fallback>
              </mc:AlternateContent>
            </w:r>
          </w:p>
          <w:p w14:paraId="39FD3621" w14:textId="77777777" w:rsidR="00A50939" w:rsidRPr="001B3A1A" w:rsidRDefault="00927324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求职意向："/>
                <w:tag w:val="求职意向："/>
                <w:id w:val="319159961"/>
                <w:placeholder>
                  <w:docPart w:val="5CFC628602A9464D9CE196E0AB7E697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求职意向</w:t>
                </w:r>
              </w:sdtContent>
            </w:sdt>
          </w:p>
          <w:p w14:paraId="421251C7" w14:textId="77777777" w:rsidR="002C2CDD" w:rsidRPr="001B3A1A" w:rsidRDefault="00927324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输入求职意向："/>
                <w:tag w:val="输入求职意向："/>
                <w:id w:val="-1216425596"/>
                <w:placeholder>
                  <w:docPart w:val="1F478DDBF2381548A0F62251A1C5502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若要开始，请单击占位符文本并开始键入。保持简洁：一两个句子即可。</w:t>
                </w:r>
              </w:sdtContent>
            </w:sdt>
          </w:p>
          <w:p w14:paraId="53D80533" w14:textId="77777777" w:rsidR="002C2CDD" w:rsidRPr="001B3A1A" w:rsidRDefault="00927324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技能："/>
                <w:tag w:val="技能："/>
                <w:id w:val="1490835561"/>
                <w:placeholder>
                  <w:docPart w:val="05E7B12CD660EE4AB9D2F496BA8DD8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技能</w:t>
                </w:r>
              </w:sdtContent>
            </w:sdt>
          </w:p>
          <w:sdt>
            <w:sdtPr>
              <w:rPr>
                <w:rFonts w:ascii="Microsoft YaHei UI" w:eastAsia="Microsoft YaHei UI" w:hAnsi="Microsoft YaHei UI"/>
              </w:rPr>
              <w:alias w:val="输入技能："/>
              <w:tag w:val="输入技能："/>
              <w:id w:val="929707386"/>
              <w:placeholder>
                <w:docPart w:val="9CD9869C215D8442926AA7FF81E5890E"/>
              </w:placeholder>
              <w:temporary/>
              <w:showingPlcHdr/>
              <w15:appearance w15:val="hidden"/>
            </w:sdtPr>
            <w:sdtEndPr/>
            <w:sdtContent>
              <w:p w14:paraId="214C616D" w14:textId="77777777" w:rsidR="00741125" w:rsidRPr="001B3A1A" w:rsidRDefault="002C2CDD" w:rsidP="00741125">
                <w:pPr>
                  <w:rPr>
                    <w:rFonts w:ascii="Microsoft YaHei UI" w:eastAsia="Microsoft YaHei UI" w:hAnsi="Microsoft YaHei UI"/>
                  </w:rPr>
                </w:pPr>
                <w:r w:rsidRPr="001B3A1A">
                  <w:rPr>
                    <w:rFonts w:asciiTheme="minorEastAsia" w:hAnsiTheme="minorEastAsia"/>
                    <w:lang w:val="zh-CN" w:bidi="zh-CN"/>
                  </w:rPr>
                  <w:t>说明你的特长。是什么让你与众不同？使用自己的语言进行表述—而非行话。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502"/>
            </w:tblGrid>
            <w:tr w:rsidR="00C612DA" w:rsidRPr="001B3A1A" w14:paraId="07FDB94E" w14:textId="77777777" w:rsidTr="00876D61">
              <w:trPr>
                <w:trHeight w:hRule="exact" w:val="1187"/>
              </w:trPr>
              <w:tc>
                <w:tcPr>
                  <w:tcW w:w="6055" w:type="dxa"/>
                  <w:vAlign w:val="center"/>
                </w:tcPr>
                <w:p w14:paraId="0A425BA8" w14:textId="77777777" w:rsidR="00C612DA" w:rsidRPr="00876D61" w:rsidRDefault="00927324" w:rsidP="00BD60A8">
                  <w:pPr>
                    <w:pStyle w:val="1"/>
                    <w:wordWrap w:val="0"/>
                    <w:outlineLvl w:val="0"/>
                  </w:pPr>
                  <w:sdt>
                    <w:sdtPr>
                      <w:alias w:val="你的姓名："/>
                      <w:tag w:val="你的姓名："/>
                      <w:id w:val="1982421306"/>
                      <w:placeholder>
                        <w:docPart w:val="619A1E73441F9D49A55836DAD4F8DFC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D60A8">
                        <w:rPr>
                          <w:rFonts w:eastAsia="宋体"/>
                        </w:rPr>
                        <w:t>LAI JIANG</w:t>
                      </w:r>
                    </w:sdtContent>
                  </w:sdt>
                </w:p>
                <w:p w14:paraId="2EC2F354" w14:textId="77777777" w:rsidR="00C612DA" w:rsidRPr="001B3A1A" w:rsidRDefault="00927324" w:rsidP="00E02DCD">
                  <w:pPr>
                    <w:pStyle w:val="2"/>
                    <w:outlineLvl w:val="1"/>
                    <w:rPr>
                      <w:rFonts w:ascii="Microsoft YaHei UI" w:hAnsi="Microsoft YaHei UI"/>
                    </w:rPr>
                  </w:pPr>
                  <w:sdt>
                    <w:sdtPr>
                      <w:rPr>
                        <w:rFonts w:ascii="Microsoft YaHei UI" w:hAnsi="Microsoft YaHei UI"/>
                        <w:b w:val="0"/>
                      </w:rPr>
                      <w:alias w:val="职业或行业："/>
                      <w:tag w:val="职业或行业："/>
                      <w:id w:val="-83681269"/>
                      <w:placeholder>
                        <w:docPart w:val="D7E1B2444E49764A9AB9DFA96BBFCD9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876D61">
                        <w:t>职业或行业</w:t>
                      </w:r>
                    </w:sdtContent>
                  </w:sdt>
                  <w:r w:rsidR="00E02DCD" w:rsidRPr="00705AFF">
                    <w:rPr>
                      <w:rFonts w:ascii="Microsoft YaHei UI" w:hAnsi="Microsoft YaHei UI"/>
                      <w:b w:val="0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hAnsi="Microsoft YaHei UI"/>
                        <w:b w:val="0"/>
                      </w:rPr>
                      <w:alias w:val="链接到其他联机属性："/>
                      <w:tag w:val="链接到其他联机属性："/>
                      <w:id w:val="1480037238"/>
                      <w:placeholder>
                        <w:docPart w:val="75B7BFA592A5DC4482AF9897B7AF32E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876D61">
                        <w:t>链接到其他联机属性：</w:t>
                      </w:r>
                      <w:r w:rsidR="00C612DA" w:rsidRPr="00876D61">
                        <w:t xml:space="preserve"> </w:t>
                      </w:r>
                      <w:r w:rsidR="00C612DA" w:rsidRPr="00876D61">
                        <w:t>项目组合</w:t>
                      </w:r>
                      <w:r w:rsidR="00C612DA" w:rsidRPr="00876D61">
                        <w:t>/</w:t>
                      </w:r>
                      <w:r w:rsidR="00C612DA" w:rsidRPr="00876D61">
                        <w:t>网站</w:t>
                      </w:r>
                      <w:r w:rsidR="00C612DA" w:rsidRPr="00876D61">
                        <w:t>/</w:t>
                      </w:r>
                      <w:r w:rsidR="00C612DA" w:rsidRPr="00876D61">
                        <w:t>博客</w:t>
                      </w:r>
                    </w:sdtContent>
                  </w:sdt>
                </w:p>
              </w:tc>
            </w:tr>
          </w:tbl>
          <w:p w14:paraId="2BBAAC5F" w14:textId="77777777" w:rsidR="002C2CDD" w:rsidRPr="001B3A1A" w:rsidRDefault="00927324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工作经验："/>
                <w:tag w:val="工作经验："/>
                <w:id w:val="1217937480"/>
                <w:placeholder>
                  <w:docPart w:val="0B29FE41C7C6D5409A64A93B7A00B5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工作经验</w:t>
                </w:r>
              </w:sdtContent>
            </w:sdt>
          </w:p>
          <w:p w14:paraId="3373737B" w14:textId="77777777" w:rsidR="002C2CDD" w:rsidRPr="001B3A1A" w:rsidRDefault="00927324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职务："/>
                <w:tag w:val="职务："/>
                <w:id w:val="287256568"/>
                <w:placeholder>
                  <w:docPart w:val="82303E46BE80B440AF63D77D6066CB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职务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公司："/>
                <w:tag w:val="公司："/>
                <w:id w:val="-1857334048"/>
                <w:placeholder>
                  <w:docPart w:val="FB5F02092956D34EA9014840D23C9C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公司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开始日期 - 结束日期："/>
                <w:tag w:val="开始日期 - 结束日期："/>
                <w:id w:val="-667248424"/>
                <w:placeholder>
                  <w:docPart w:val="2088D70D36801E42865E08B408643E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开始日期 – 结束日期</w:t>
                </w:r>
              </w:sdtContent>
            </w:sdt>
          </w:p>
          <w:sdt>
            <w:sdtPr>
              <w:rPr>
                <w:rFonts w:ascii="Microsoft YaHei UI" w:eastAsia="Microsoft YaHei UI" w:hAnsi="Microsoft YaHei UI"/>
              </w:rPr>
              <w:alias w:val="经验详细信息："/>
              <w:tag w:val="经验详细信息："/>
              <w:id w:val="564761840"/>
              <w:placeholder>
                <w:docPart w:val="9DF75E981EAD2A44BB8040DB6AC84687"/>
              </w:placeholder>
              <w:temporary/>
              <w:showingPlcHdr/>
              <w15:appearance w15:val="hidden"/>
            </w:sdtPr>
            <w:sdtEndPr/>
            <w:sdtContent>
              <w:p w14:paraId="6F220DA6" w14:textId="77777777" w:rsidR="002C2CDD" w:rsidRPr="001B3A1A" w:rsidRDefault="00D51D22" w:rsidP="007569C1">
                <w:pPr>
                  <w:rPr>
                    <w:rFonts w:ascii="Microsoft YaHei UI" w:eastAsia="Microsoft YaHei UI" w:hAnsi="Microsoft YaHei UI"/>
                  </w:rPr>
                </w:pPr>
                <w:r w:rsidRPr="00D51D22">
                  <w:rPr>
                    <w:rFonts w:asciiTheme="minorEastAsia" w:hAnsiTheme="minorEastAsia" w:hint="eastAsia"/>
                    <w:lang w:val="zh-CN" w:bidi="zh-CN"/>
                  </w:rPr>
                  <w:t>概述你的关键职责、领导能力体现和最主要成就： 请不要列出所有内容；只需保留相关的工作经验，并包含体现你所作贡献的数据。</w:t>
                </w:r>
              </w:p>
            </w:sdtContent>
          </w:sdt>
          <w:p w14:paraId="08727C97" w14:textId="77777777" w:rsidR="002C2CDD" w:rsidRPr="001B3A1A" w:rsidRDefault="00927324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职务："/>
                <w:tag w:val="职务："/>
                <w:id w:val="1752540770"/>
                <w:placeholder>
                  <w:docPart w:val="808EB73D19508C44843360AF389588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职务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公司："/>
                <w:tag w:val="公司："/>
                <w:id w:val="1314912929"/>
                <w:placeholder>
                  <w:docPart w:val="BB2EF28035FB8344A680C94370E82E2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公司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开始日期 - 结束日期："/>
                <w:tag w:val="开始日期 - 结束日期："/>
                <w:id w:val="1392386211"/>
                <w:placeholder>
                  <w:docPart w:val="05B80DC7DE9B3842B0EFD7144EB39B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开始日期 – 结束日期</w:t>
                </w:r>
              </w:sdtContent>
            </w:sdt>
          </w:p>
          <w:p w14:paraId="2B2253E5" w14:textId="77777777" w:rsidR="002C2CDD" w:rsidRPr="001B3A1A" w:rsidRDefault="00927324" w:rsidP="007569C1">
            <w:pPr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</w:rPr>
                <w:alias w:val="经验详细信息："/>
                <w:tag w:val="经验详细信息："/>
                <w:id w:val="-423336076"/>
                <w:placeholder>
                  <w:docPart w:val="52E63B9C2EB69A47845C41238F5ED8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回想你所带领团队的规模，你完成的项目数量，或你写过的文章数量。</w:t>
                </w:r>
              </w:sdtContent>
            </w:sdt>
          </w:p>
          <w:p w14:paraId="5EF94404" w14:textId="77777777" w:rsidR="002C2CDD" w:rsidRPr="001B3A1A" w:rsidRDefault="00927324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："/>
                <w:tag w:val="教育背景："/>
                <w:id w:val="1349516922"/>
                <w:placeholder>
                  <w:docPart w:val="B4F4AD68AF060549BE6572A2A10EAE8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教育背景</w:t>
                </w:r>
              </w:sdtContent>
            </w:sdt>
          </w:p>
          <w:p w14:paraId="1BB346C4" w14:textId="77777777" w:rsidR="002C2CDD" w:rsidRPr="001B3A1A" w:rsidRDefault="00927324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学位："/>
                <w:tag w:val="学位："/>
                <w:id w:val="634905938"/>
                <w:placeholder>
                  <w:docPart w:val="A6323621087F8D47A2E810EFB0005F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学位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获得日期："/>
                <w:tag w:val="获得日期："/>
                <w:id w:val="2025982333"/>
                <w:placeholder>
                  <w:docPart w:val="6F7CBACDC8EA5D4FADDF6A0227B0DDE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获得日期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学校："/>
                <w:tag w:val="学校："/>
                <w:id w:val="1872190286"/>
                <w:placeholder>
                  <w:docPart w:val="9A4471EEA7C08848ACF79C6844271C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学校</w:t>
                </w:r>
              </w:sdtContent>
            </w:sdt>
          </w:p>
          <w:p w14:paraId="47AE839A" w14:textId="77777777" w:rsidR="002C2CDD" w:rsidRPr="001B3A1A" w:rsidRDefault="00927324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详细信息："/>
                <w:tag w:val="教育背景详细信息："/>
                <w:id w:val="-670642327"/>
                <w:placeholder>
                  <w:docPart w:val="6C9961C2A1904F46812E2F441F7A0655"/>
                </w:placeholder>
                <w:temporary/>
                <w:showingPlcHdr/>
                <w15:appearance w15:val="hidden"/>
              </w:sdtPr>
              <w:sdtEndPr/>
              <w:sdtContent>
                <w:r w:rsidR="00D51D22" w:rsidRPr="00D51D22">
                  <w:rPr>
                    <w:rFonts w:asciiTheme="minorEastAsia" w:hAnsiTheme="minorEastAsia" w:hint="eastAsia"/>
                    <w:lang w:val="zh-CN" w:bidi="zh-CN"/>
                  </w:rPr>
                  <w:t>可在此处列出你的 GPA 以及相关课程、奖励和荣誉的简短摘要。</w:t>
                </w:r>
              </w:sdtContent>
            </w:sdt>
          </w:p>
          <w:p w14:paraId="0CFB7FD8" w14:textId="77777777" w:rsidR="002C2CDD" w:rsidRPr="001B3A1A" w:rsidRDefault="00927324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学位："/>
                <w:tag w:val="学位："/>
                <w:id w:val="1903635745"/>
                <w:placeholder>
                  <w:docPart w:val="F919E3D6872BCE43AABAE5BF326965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学位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获得日期："/>
                <w:tag w:val="获得日期："/>
                <w:id w:val="-1673556320"/>
                <w:placeholder>
                  <w:docPart w:val="0738FEC522EE5A4A84F731014D84A16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获得日期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学校："/>
                <w:tag w:val="学校："/>
                <w:id w:val="-53469802"/>
                <w:placeholder>
                  <w:docPart w:val="1B7F91197D86C848A1EC8A8D7BAD331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学校</w:t>
                </w:r>
              </w:sdtContent>
            </w:sdt>
          </w:p>
          <w:p w14:paraId="27642D3B" w14:textId="77777777" w:rsidR="002C2CDD" w:rsidRPr="001B3A1A" w:rsidRDefault="00927324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详细信息："/>
                <w:tag w:val="教育背景详细信息："/>
                <w:id w:val="-1546364347"/>
                <w:placeholder>
                  <w:docPart w:val="D3EB6F6F6BB24A45836F02FA30454BF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在功能区的“开始”选项卡上，查看“样式”，单击即可应用所需格式。</w:t>
                </w:r>
              </w:sdtContent>
            </w:sdt>
          </w:p>
          <w:p w14:paraId="4927E6E8" w14:textId="77777777" w:rsidR="002C2CDD" w:rsidRPr="001B3A1A" w:rsidRDefault="00927324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志愿者经历或领导能力："/>
                <w:tag w:val="志愿者经历或领导能力："/>
                <w:id w:val="-1093778966"/>
                <w:placeholder>
                  <w:docPart w:val="28F68EB41549124CA6EB8F97221098A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志愿者经历或领导能力</w:t>
                </w:r>
              </w:sdtContent>
            </w:sdt>
          </w:p>
          <w:p w14:paraId="1AD22E25" w14:textId="77777777" w:rsidR="00741125" w:rsidRPr="001B3A1A" w:rsidRDefault="00927324" w:rsidP="00741125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志愿者经历或领导能力详细信息："/>
                <w:tag w:val="志愿者经历或领导能力详细信息："/>
                <w:id w:val="1952504710"/>
                <w:placeholder>
                  <w:docPart w:val="B80DCA1482C29045B266449A5B8087E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1B3A1A">
                  <w:rPr>
                    <w:rFonts w:asciiTheme="minorEastAsia" w:hAnsiTheme="minorEastAsia"/>
                    <w:lang w:val="zh-CN" w:bidi="zh-CN"/>
                  </w:rPr>
                  <w:t>你是否曾管理过俱乐部团队、为最喜爱的慈善团体带领过项目，或编辑过校报？ 请尽情描述可阐释你领导能力的经历。</w:t>
                </w:r>
              </w:sdtContent>
            </w:sdt>
          </w:p>
        </w:tc>
      </w:tr>
    </w:tbl>
    <w:p w14:paraId="36FA3F43" w14:textId="77777777" w:rsidR="00F558F2" w:rsidRPr="00F90126" w:rsidRDefault="00F558F2" w:rsidP="00E22E87">
      <w:pPr>
        <w:pStyle w:val="a4"/>
      </w:pPr>
    </w:p>
    <w:sectPr w:rsidR="00F558F2" w:rsidRPr="00F90126" w:rsidSect="004E688C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24FC7" w14:textId="77777777" w:rsidR="00927324" w:rsidRDefault="00927324" w:rsidP="00713050">
      <w:pPr>
        <w:spacing w:line="240" w:lineRule="auto"/>
      </w:pPr>
      <w:r>
        <w:separator/>
      </w:r>
    </w:p>
  </w:endnote>
  <w:endnote w:type="continuationSeparator" w:id="0">
    <w:p w14:paraId="0801D297" w14:textId="77777777" w:rsidR="00927324" w:rsidRDefault="0092732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C2098A" w14:paraId="2025357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B5CFBE" w14:textId="77777777" w:rsidR="00C2098A" w:rsidRDefault="00CA3DF1" w:rsidP="00684488">
          <w:pPr>
            <w:pStyle w:val="a9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CCC0380" wp14:editId="79AF2D0C">
                    <wp:extent cx="329184" cy="329184"/>
                    <wp:effectExtent l="0" t="0" r="0" b="0"/>
                    <wp:docPr id="16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椭圆形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组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任意多边形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等腰三角形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50041E" id="组 102" o:spid="_x0000_s1026" alt="电子邮件图标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">
                    <o:lock v:ext="edit" aspectratio="t"/>
                    <v:oval id="椭圆形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组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任意多边形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EF6412" w14:textId="77777777" w:rsidR="00C2098A" w:rsidRDefault="00D51D22" w:rsidP="00684488">
          <w:pPr>
            <w:pStyle w:val="a9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060269C" wp14:editId="13B61540">
                    <wp:extent cx="329184" cy="329184"/>
                    <wp:effectExtent l="0" t="0" r="13970" b="13970"/>
                    <wp:docPr id="9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EE0699" id="组 10" o:spid="_x0000_s1026" alt="电话图标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PhJ5XBQEQAAo10AAA4AAAAAAAAAAAAAAAAALAIAAGRycy9lMm9Eb2Mu&#10;eG1sUEsBAi0AFAAGAAgAAAAhAGhHG9DYAAAAAwEAAA8AAAAAAAAAAAAAAAAAqBMAAGRycy9kb3du&#10;cmV2LnhtbFBLBQYAAAAABAAEAPMAAACtFAAAAAA=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DEDB49" w14:textId="77777777" w:rsidR="00C2098A" w:rsidRDefault="00D51D22" w:rsidP="00684488">
          <w:pPr>
            <w:pStyle w:val="a9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B5A0547" wp14:editId="57894424">
                    <wp:extent cx="329184" cy="329184"/>
                    <wp:effectExtent l="0" t="0" r="13970" b="13970"/>
                    <wp:docPr id="12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47C098" id="组 16" o:spid="_x0000_s1026" alt="LinkedIn 图标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KMtOfaEQAA5WMAAA4AAAAA&#10;AAAAAAAAAAAALAIAAGRycy9lMm9Eb2MueG1sUEsBAi0AFAAGAAgAAAAhAGhHG9DYAAAAAwEAAA8A&#10;AAAAAAAAAAAAAAAAMhQAAGRycy9kb3ducmV2LnhtbFBLBQYAAAAABAAEAPMAAAA3FQAAAAA=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8F43B4" w14:textId="77777777" w:rsidR="00C2098A" w:rsidRDefault="00C2098A" w:rsidP="00684488">
          <w:pPr>
            <w:pStyle w:val="a9"/>
          </w:pPr>
        </w:p>
      </w:tc>
    </w:tr>
    <w:tr w:rsidR="00684488" w14:paraId="5855BFA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子邮件："/>
            <w:tag w:val="电子邮件："/>
            <w:id w:val="-627010856"/>
            <w:placeholder>
              <w:docPart w:val="95A29BBD8BD78248A477FB0526176C3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E8117C8" w14:textId="77777777" w:rsidR="00684488" w:rsidRPr="00CA3DF1" w:rsidRDefault="00811117" w:rsidP="00811117">
              <w:pPr>
                <w:pStyle w:val="a9"/>
              </w:pPr>
              <w:r>
                <w:rPr>
                  <w:lang w:val="zh-CN" w:bidi="zh-CN"/>
                </w:rPr>
                <w:t>电子邮件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话："/>
            <w:tag w:val="电话："/>
            <w:id w:val="617408819"/>
            <w:placeholder>
              <w:docPart w:val="3378C23754D41A4CB94064BA44FFF5D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97A2FAB" w14:textId="77777777" w:rsidR="00D51D22" w:rsidRDefault="00D51D22" w:rsidP="00D51D22">
              <w:pPr>
                <w:pStyle w:val="a9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电话</w:t>
              </w:r>
            </w:p>
          </w:sdtContent>
        </w:sdt>
        <w:p w14:paraId="6F838F0E" w14:textId="77777777" w:rsidR="00684488" w:rsidRPr="00C2098A" w:rsidRDefault="00684488" w:rsidP="00811117">
          <w:pPr>
            <w:pStyle w:val="a9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："/>
            <w:tag w:val="LinkedIn URL："/>
            <w:id w:val="-1413995599"/>
            <w:placeholder>
              <w:docPart w:val="4486335B47C8B149B417B031EF0DA46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514076B" w14:textId="77777777" w:rsidR="00D51D22" w:rsidRDefault="00D51D22" w:rsidP="00D51D22">
              <w:pPr>
                <w:pStyle w:val="a9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LinkedIN URL</w:t>
              </w:r>
            </w:p>
          </w:sdtContent>
        </w:sdt>
        <w:p w14:paraId="0C6D6D1D" w14:textId="77777777" w:rsidR="00684488" w:rsidRPr="00C2098A" w:rsidRDefault="00684488" w:rsidP="00811117">
          <w:pPr>
            <w:pStyle w:val="a9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CFFB1D2" w14:textId="77777777" w:rsidR="00684488" w:rsidRPr="00C2098A" w:rsidRDefault="00684488" w:rsidP="00811117">
          <w:pPr>
            <w:pStyle w:val="a9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60E88" w14:textId="77777777" w:rsidR="00C2098A" w:rsidRDefault="00217980" w:rsidP="00217980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866D3D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217980" w14:paraId="25C849F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BE1752" w14:textId="77777777" w:rsidR="00217980" w:rsidRDefault="00217980" w:rsidP="00217980">
          <w:pPr>
            <w:pStyle w:val="a9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0800A1" wp14:editId="760CFB60">
                    <wp:extent cx="329184" cy="329184"/>
                    <wp:effectExtent l="0" t="0" r="0" b="0"/>
                    <wp:docPr id="27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椭圆形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组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任意多边形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等腰三角形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7F8F38" id="组 102" o:spid="_x0000_s1026" alt="电子邮件图标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rep+kV4IAAAeOQAADgAAAAAAAAAAAAAAAAAsAgAAZHJzL2Uyb0RvYy54bWxQSwECLQAU&#10;AAYACAAAACEAaEcb0NgAAAADAQAADwAAAAAAAAAAAAAAAAC2CgAAZHJzL2Rvd25yZXYueG1sUEsF&#10;BgAAAAAEAAQA8wAAALsLAAAAAA==&#10;">
                    <o:lock v:ext="edit" aspectratio="t"/>
                    <v:oval id="椭圆形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组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任意多边形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917DA7" w14:textId="77777777" w:rsidR="00217980" w:rsidRDefault="00D51D22" w:rsidP="00217980">
          <w:pPr>
            <w:pStyle w:val="a9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147860" wp14:editId="0B5AE74D">
                    <wp:extent cx="329184" cy="329184"/>
                    <wp:effectExtent l="0" t="0" r="13970" b="13970"/>
                    <wp:docPr id="37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A17C0D" id="组 10" o:spid="_x0000_s1026" alt="电话图标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t0VXR1URAACkXQAADgAAAAAAAAAAAAAAAAAsAgAAZHJzL2Uy&#10;b0RvYy54bWxQSwECLQAUAAYACAAAACEAaEcb0NgAAAADAQAADwAAAAAAAAAAAAAAAACtEwAAZHJz&#10;L2Rvd25yZXYueG1sUEsFBgAAAAAEAAQA8wAAALIUAAAAAA==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8E59D8" w14:textId="77777777" w:rsidR="00217980" w:rsidRDefault="00D51D22" w:rsidP="00217980">
          <w:pPr>
            <w:pStyle w:val="a9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682228" wp14:editId="6AF3204F">
                    <wp:extent cx="329184" cy="329184"/>
                    <wp:effectExtent l="0" t="0" r="13970" b="13970"/>
                    <wp:docPr id="40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86D57" id="组 16" o:spid="_x0000_s1026" alt="LinkedIn 图标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kH4DG1REAAOVjAAAOAAAAAAAAAAAA&#10;AAAAACwCAABkcnMvZTJvRG9jLnhtbFBLAQItABQABgAIAAAAIQBoRxvQ2AAAAAMBAAAPAAAAAAAA&#10;AAAAAAAAAC0UAABkcnMvZG93bnJldi54bWxQSwUGAAAAAAQABADzAAAAMhUAAAAA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1975C9" w14:textId="77777777" w:rsidR="00217980" w:rsidRDefault="00217980" w:rsidP="00217980">
          <w:pPr>
            <w:pStyle w:val="a9"/>
          </w:pPr>
        </w:p>
      </w:tc>
    </w:tr>
    <w:tr w:rsidR="00217980" w14:paraId="717EAAF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CAF13D" w14:textId="77777777" w:rsidR="00811117" w:rsidRPr="001B3A1A" w:rsidRDefault="00927324" w:rsidP="003C5528">
          <w:pPr>
            <w:pStyle w:val="a9"/>
            <w:rPr>
              <w:rFonts w:ascii="Microsoft YaHei UI" w:eastAsia="Microsoft YaHei UI" w:hAnsi="Microsoft YaHei UI"/>
              <w:b/>
            </w:rPr>
          </w:pPr>
          <w:sdt>
            <w:sdtPr>
              <w:rPr>
                <w:rFonts w:ascii="Microsoft YaHei UI" w:eastAsia="Microsoft YaHei UI" w:hAnsi="Microsoft YaHei UI"/>
                <w:b/>
              </w:rPr>
              <w:alias w:val="电子邮件："/>
              <w:tag w:val="电子邮件："/>
              <w:id w:val="-1689822732"/>
              <w:placeholder>
                <w:docPart w:val="4FA741CD18FAA14D8A48BDAE6EAB33B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电子邮件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电话："/>
            <w:tag w:val="电话："/>
            <w:id w:val="-389655527"/>
            <w:placeholder>
              <w:docPart w:val="5B88AFB19412BE46A33DB613D751616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7956D79" w14:textId="77777777" w:rsidR="00D51D22" w:rsidRDefault="00D51D22" w:rsidP="00D51D22">
              <w:pPr>
                <w:pStyle w:val="a9"/>
                <w:rPr>
                  <w:rFonts w:ascii="Microsoft YaHei UI" w:eastAsia="Microsoft YaHei UI" w:hAnsi="Microsoft YaHei UI"/>
                  <w:b/>
                </w:rPr>
              </w:pPr>
              <w:r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电话</w:t>
              </w:r>
            </w:p>
          </w:sdtContent>
        </w:sdt>
        <w:p w14:paraId="3A95C3A0" w14:textId="77777777" w:rsidR="00811117" w:rsidRPr="001B3A1A" w:rsidRDefault="00811117" w:rsidP="00217980">
          <w:pPr>
            <w:pStyle w:val="a9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LinkedIn URL："/>
            <w:tag w:val="LinkedIn URL："/>
            <w:id w:val="-1529023829"/>
            <w:placeholder>
              <w:docPart w:val="33BEC4DD72CD044AAC0092F0689B090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E7EB6F4" w14:textId="77777777" w:rsidR="00D51D22" w:rsidRDefault="00D51D22" w:rsidP="00D51D22">
              <w:pPr>
                <w:pStyle w:val="a9"/>
                <w:rPr>
                  <w:rFonts w:ascii="Microsoft YaHei UI" w:eastAsia="Microsoft YaHei UI" w:hAnsi="Microsoft YaHei UI"/>
                  <w:b/>
                  <w:caps w:val="0"/>
                </w:rPr>
              </w:pPr>
              <w:r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LinkedIN URL</w:t>
              </w:r>
            </w:p>
          </w:sdtContent>
        </w:sdt>
        <w:p w14:paraId="7E3D82B5" w14:textId="77777777" w:rsidR="00811117" w:rsidRPr="001B3A1A" w:rsidRDefault="00811117" w:rsidP="00217980">
          <w:pPr>
            <w:pStyle w:val="a9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CC5251" w14:textId="77777777" w:rsidR="00811117" w:rsidRPr="001B3A1A" w:rsidRDefault="00811117" w:rsidP="00217980">
          <w:pPr>
            <w:pStyle w:val="a9"/>
            <w:rPr>
              <w:rFonts w:ascii="Microsoft YaHei UI" w:eastAsia="Microsoft YaHei UI" w:hAnsi="Microsoft YaHei UI"/>
              <w:b/>
            </w:rPr>
          </w:pPr>
        </w:p>
      </w:tc>
    </w:tr>
  </w:tbl>
  <w:p w14:paraId="2370BE43" w14:textId="77777777"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F8369" w14:textId="77777777" w:rsidR="00927324" w:rsidRDefault="00927324" w:rsidP="00713050">
      <w:pPr>
        <w:spacing w:line="240" w:lineRule="auto"/>
      </w:pPr>
      <w:r>
        <w:separator/>
      </w:r>
    </w:p>
  </w:footnote>
  <w:footnote w:type="continuationSeparator" w:id="0">
    <w:p w14:paraId="6591F6E9" w14:textId="77777777" w:rsidR="00927324" w:rsidRDefault="0092732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续页标题布局表格"/>
    </w:tblPr>
    <w:tblGrid>
      <w:gridCol w:w="3679"/>
      <w:gridCol w:w="6499"/>
    </w:tblGrid>
    <w:tr w:rsidR="001A5CA9" w:rsidRPr="00F207C0" w14:paraId="3C4A68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D01A50D" w14:textId="77777777" w:rsidR="001A5CA9" w:rsidRPr="00F207C0" w:rsidRDefault="00AA31F5" w:rsidP="001A5CA9">
          <w:pPr>
            <w:pStyle w:val="a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C0357BB" wp14:editId="57499452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-77470</wp:posOffset>
                    </wp:positionV>
                    <wp:extent cx="6436995" cy="1005840"/>
                    <wp:effectExtent l="0" t="0" r="1905" b="3810"/>
                    <wp:wrapNone/>
                    <wp:docPr id="53" name="红色矩形​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36995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68EBDAC" id="红色矩形​" o:spid="_x0000_s1026" style="position:absolute;left:0;text-align:left;margin-left:1.05pt;margin-top:-6.05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" fillcolor="#ea4e4e [3204]" stroked="f" strokeweight="1pt"/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标题布局表格"/>
          </w:tblPr>
          <w:tblGrid>
            <w:gridCol w:w="6499"/>
          </w:tblGrid>
          <w:tr w:rsidR="001A5CA9" w14:paraId="43FD2F9D" w14:textId="77777777" w:rsidTr="00866D3D">
            <w:trPr>
              <w:trHeight w:hRule="exact" w:val="1305"/>
            </w:trPr>
            <w:tc>
              <w:tcPr>
                <w:tcW w:w="6055" w:type="dxa"/>
                <w:vAlign w:val="center"/>
              </w:tcPr>
              <w:p w14:paraId="13258A64" w14:textId="77777777" w:rsidR="001A5CA9" w:rsidRPr="009B3C40" w:rsidRDefault="00927324" w:rsidP="00866D3D">
                <w:pPr>
                  <w:pStyle w:val="1"/>
                  <w:outlineLvl w:val="0"/>
                </w:pPr>
                <w:sdt>
                  <w:sdtPr>
                    <w:alias w:val="你的姓名："/>
                    <w:tag w:val="你的姓名："/>
                    <w:id w:val="-1167866379"/>
                    <w:placeholder>
                      <w:docPart w:val="3B132A8929E8694EB6FE0C5F1AF671D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D60A8">
                      <w:rPr>
                        <w:rFonts w:eastAsia="宋体" w:hint="eastAsia"/>
                      </w:rPr>
                      <w:t>LAI JIANG</w:t>
                    </w:r>
                  </w:sdtContent>
                </w:sdt>
              </w:p>
              <w:p w14:paraId="223AC751" w14:textId="77777777" w:rsidR="001A5CA9" w:rsidRDefault="00927324" w:rsidP="001A5CA9">
                <w:pPr>
                  <w:pStyle w:val="2"/>
                  <w:outlineLvl w:val="1"/>
                </w:pPr>
                <w:sdt>
                  <w:sdtPr>
                    <w:alias w:val="职业或行业："/>
                    <w:tag w:val="职业或行业："/>
                    <w:id w:val="1972160614"/>
                    <w:placeholder>
                      <w:docPart w:val="4FC5EFD9D6EA444B8CA8F38144D1269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zh-CN" w:bidi="zh-CN"/>
                      </w:rPr>
                      <w:t>职业或行业</w:t>
                    </w:r>
                  </w:sdtContent>
                </w:sdt>
                <w:r w:rsidR="00E12C60">
                  <w:rPr>
                    <w:lang w:val="zh-CN" w:bidi="zh-CN"/>
                  </w:rPr>
                  <w:t xml:space="preserve"> | </w:t>
                </w:r>
                <w:sdt>
                  <w:sdtPr>
                    <w:alias w:val="链接到其他联机属性："/>
                    <w:tag w:val="链接到其他联机属性："/>
                    <w:id w:val="-1229059816"/>
                    <w:placeholder>
                      <w:docPart w:val="4D35B64BC0081442A850C028C4762EC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866D3D">
                      <w:t>链接到其他联机属性：</w:t>
                    </w:r>
                    <w:r w:rsidR="001A5CA9" w:rsidRPr="00866D3D">
                      <w:t xml:space="preserve"> </w:t>
                    </w:r>
                    <w:r w:rsidR="001A5CA9" w:rsidRPr="00866D3D">
                      <w:t>项目组合</w:t>
                    </w:r>
                    <w:r w:rsidR="001A5CA9" w:rsidRPr="00866D3D">
                      <w:t>/</w:t>
                    </w:r>
                    <w:r w:rsidR="001A5CA9" w:rsidRPr="00866D3D">
                      <w:t>网站</w:t>
                    </w:r>
                    <w:r w:rsidR="001A5CA9" w:rsidRPr="00866D3D">
                      <w:t>/</w:t>
                    </w:r>
                    <w:r w:rsidR="001A5CA9" w:rsidRPr="00866D3D">
                      <w:t>博客</w:t>
                    </w:r>
                  </w:sdtContent>
                </w:sdt>
              </w:p>
            </w:tc>
          </w:tr>
        </w:tbl>
        <w:p w14:paraId="631874EC" w14:textId="77777777" w:rsidR="001A5CA9" w:rsidRPr="00F207C0" w:rsidRDefault="001A5CA9" w:rsidP="001A5CA9"/>
      </w:tc>
    </w:tr>
  </w:tbl>
  <w:p w14:paraId="0D8DB239" w14:textId="77777777" w:rsidR="00217980" w:rsidRPr="001A5CA9" w:rsidRDefault="00217980" w:rsidP="001A5C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8"/>
    <w:rsid w:val="00091382"/>
    <w:rsid w:val="000B0619"/>
    <w:rsid w:val="000B61CA"/>
    <w:rsid w:val="000F7610"/>
    <w:rsid w:val="00114ED7"/>
    <w:rsid w:val="00140B0E"/>
    <w:rsid w:val="001A5CA9"/>
    <w:rsid w:val="001B2AC1"/>
    <w:rsid w:val="001B3A1A"/>
    <w:rsid w:val="001B403A"/>
    <w:rsid w:val="00217980"/>
    <w:rsid w:val="00240750"/>
    <w:rsid w:val="00261020"/>
    <w:rsid w:val="00271662"/>
    <w:rsid w:val="0027404F"/>
    <w:rsid w:val="00293B83"/>
    <w:rsid w:val="002B091C"/>
    <w:rsid w:val="002C2CDD"/>
    <w:rsid w:val="002D45C6"/>
    <w:rsid w:val="002F03FA"/>
    <w:rsid w:val="00313E86"/>
    <w:rsid w:val="00314FFC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E688C"/>
    <w:rsid w:val="00523479"/>
    <w:rsid w:val="00543DB7"/>
    <w:rsid w:val="005729B0"/>
    <w:rsid w:val="00641630"/>
    <w:rsid w:val="00684488"/>
    <w:rsid w:val="006A3CE7"/>
    <w:rsid w:val="006C4C50"/>
    <w:rsid w:val="006D76B1"/>
    <w:rsid w:val="00705AFF"/>
    <w:rsid w:val="00713050"/>
    <w:rsid w:val="00741125"/>
    <w:rsid w:val="00746F7F"/>
    <w:rsid w:val="007569C1"/>
    <w:rsid w:val="00763832"/>
    <w:rsid w:val="007D2696"/>
    <w:rsid w:val="00811117"/>
    <w:rsid w:val="00841146"/>
    <w:rsid w:val="00866D3D"/>
    <w:rsid w:val="00876D61"/>
    <w:rsid w:val="0088504C"/>
    <w:rsid w:val="0089382B"/>
    <w:rsid w:val="008A1907"/>
    <w:rsid w:val="008C6BCA"/>
    <w:rsid w:val="008C7B50"/>
    <w:rsid w:val="00927324"/>
    <w:rsid w:val="009B3C40"/>
    <w:rsid w:val="009E3F9D"/>
    <w:rsid w:val="00A305B5"/>
    <w:rsid w:val="00A42540"/>
    <w:rsid w:val="00A50939"/>
    <w:rsid w:val="00AA31F5"/>
    <w:rsid w:val="00AA6A40"/>
    <w:rsid w:val="00B5664D"/>
    <w:rsid w:val="00BA5B40"/>
    <w:rsid w:val="00BD0206"/>
    <w:rsid w:val="00BD60A8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10784"/>
    <w:rsid w:val="00D51D22"/>
    <w:rsid w:val="00DD6416"/>
    <w:rsid w:val="00DF4E0A"/>
    <w:rsid w:val="00E02DCD"/>
    <w:rsid w:val="00E12C60"/>
    <w:rsid w:val="00E22E87"/>
    <w:rsid w:val="00E57630"/>
    <w:rsid w:val="00E86C2B"/>
    <w:rsid w:val="00ED3D7E"/>
    <w:rsid w:val="00EF7CC9"/>
    <w:rsid w:val="00F207C0"/>
    <w:rsid w:val="00F20AE5"/>
    <w:rsid w:val="00F558F2"/>
    <w:rsid w:val="00F645C7"/>
    <w:rsid w:val="00F90126"/>
    <w:rsid w:val="00FA73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8C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76D61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876D61"/>
    <w:pPr>
      <w:keepNext/>
      <w:keepLines/>
      <w:spacing w:line="240" w:lineRule="auto"/>
      <w:jc w:val="right"/>
      <w:outlineLvl w:val="1"/>
    </w:pPr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876D61"/>
    <w:pPr>
      <w:keepNext/>
      <w:keepLines/>
      <w:pBdr>
        <w:bottom w:val="single" w:sz="48" w:space="1" w:color="EA4E4E" w:themeColor="accent1"/>
      </w:pBdr>
      <w:spacing w:before="68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876D61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a8">
    <w:name w:val="姓名缩写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页脚字符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字符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字符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nglai/Library/Containers/com.microsoft.Word/Data/Library/Caches/2052/TM16392737/&#31934;&#32654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FC628602A9464D9CE196E0AB7E6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00787-B6A4-CC46-9E4A-CF7845D6A4D3}"/>
      </w:docPartPr>
      <w:docPartBody>
        <w:p w:rsidR="00000000" w:rsidRDefault="00F7029D">
          <w:pPr>
            <w:pStyle w:val="5CFC628602A9464D9CE196E0AB7E697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求职意向</w:t>
          </w:r>
        </w:p>
      </w:docPartBody>
    </w:docPart>
    <w:docPart>
      <w:docPartPr>
        <w:name w:val="1F478DDBF2381548A0F62251A1C550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EDC30D-0724-CB46-BD9A-26C77003CFA2}"/>
      </w:docPartPr>
      <w:docPartBody>
        <w:p w:rsidR="00000000" w:rsidRDefault="00F7029D">
          <w:pPr>
            <w:pStyle w:val="1F478DDBF2381548A0F62251A1C55023"/>
          </w:pPr>
          <w:r w:rsidRPr="001B3A1A">
            <w:rPr>
              <w:rFonts w:asciiTheme="minorEastAsia" w:hAnsiTheme="minorEastAsia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05E7B12CD660EE4AB9D2F496BA8DD8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F4FFE7-E314-2749-A2A8-AD8BE3329BC0}"/>
      </w:docPartPr>
      <w:docPartBody>
        <w:p w:rsidR="00000000" w:rsidRDefault="00F7029D">
          <w:pPr>
            <w:pStyle w:val="05E7B12CD660EE4AB9D2F496BA8DD82F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技能</w:t>
          </w:r>
        </w:p>
      </w:docPartBody>
    </w:docPart>
    <w:docPart>
      <w:docPartPr>
        <w:name w:val="9CD9869C215D8442926AA7FF81E58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D4590-FD2B-0943-BBB7-195B5074EEC1}"/>
      </w:docPartPr>
      <w:docPartBody>
        <w:p w:rsidR="00000000" w:rsidRDefault="00F7029D">
          <w:pPr>
            <w:pStyle w:val="9CD9869C215D8442926AA7FF81E5890E"/>
          </w:pPr>
          <w:r w:rsidRPr="001B3A1A">
            <w:rPr>
              <w:rFonts w:asciiTheme="minorEastAsia" w:hAnsiTheme="minorEastAsia"/>
              <w:lang w:val="zh-CN" w:bidi="zh-CN"/>
            </w:rPr>
            <w:t>说明你的特长。是什么让你与众不同？使用自己的语言进行表述</w:t>
          </w:r>
          <w:r w:rsidRPr="001B3A1A">
            <w:rPr>
              <w:rFonts w:asciiTheme="minorEastAsia" w:hAnsiTheme="minorEastAsia"/>
              <w:lang w:val="zh-CN" w:bidi="zh-CN"/>
            </w:rPr>
            <w:t>—</w:t>
          </w:r>
          <w:r w:rsidRPr="001B3A1A">
            <w:rPr>
              <w:rFonts w:asciiTheme="minorEastAsia" w:hAnsiTheme="minorEastAsia"/>
              <w:lang w:val="zh-CN" w:bidi="zh-CN"/>
            </w:rPr>
            <w:t>而非行话。</w:t>
          </w:r>
        </w:p>
      </w:docPartBody>
    </w:docPart>
    <w:docPart>
      <w:docPartPr>
        <w:name w:val="619A1E73441F9D49A55836DAD4F8DF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C1724-12E0-A14E-9B12-DA7B0F477AEC}"/>
      </w:docPartPr>
      <w:docPartBody>
        <w:p w:rsidR="00000000" w:rsidRDefault="00F7029D">
          <w:pPr>
            <w:pStyle w:val="619A1E73441F9D49A55836DAD4F8DFC7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D7E1B2444E49764A9AB9DFA96BBFCD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2D74B4-92AA-8844-B6A8-9D060D2F08BD}"/>
      </w:docPartPr>
      <w:docPartBody>
        <w:p w:rsidR="00000000" w:rsidRDefault="00F7029D">
          <w:pPr>
            <w:pStyle w:val="D7E1B2444E49764A9AB9DFA96BBFCD94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75B7BFA592A5DC4482AF9897B7AF32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EF55A-EF8E-B043-9EDB-15CC40CD1099}"/>
      </w:docPartPr>
      <w:docPartBody>
        <w:p w:rsidR="00000000" w:rsidRDefault="00F7029D">
          <w:pPr>
            <w:pStyle w:val="75B7BFA592A5DC4482AF9897B7AF32EB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链接到其他联机属性：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 xml:space="preserve"> 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项目组合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/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网站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/</w:t>
          </w: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博客</w:t>
          </w:r>
        </w:p>
      </w:docPartBody>
    </w:docPart>
    <w:docPart>
      <w:docPartPr>
        <w:name w:val="0B29FE41C7C6D5409A64A93B7A00B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573C2A-ECFF-A44F-9182-DC9534ACA723}"/>
      </w:docPartPr>
      <w:docPartBody>
        <w:p w:rsidR="00000000" w:rsidRDefault="00F7029D">
          <w:pPr>
            <w:pStyle w:val="0B29FE41C7C6D5409A64A93B7A00B535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工作经验</w:t>
          </w:r>
        </w:p>
      </w:docPartBody>
    </w:docPart>
    <w:docPart>
      <w:docPartPr>
        <w:name w:val="82303E46BE80B440AF63D77D6066C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92B98C-8076-9F49-A900-AD18DBF3F8EF}"/>
      </w:docPartPr>
      <w:docPartBody>
        <w:p w:rsidR="00000000" w:rsidRDefault="00F7029D">
          <w:pPr>
            <w:pStyle w:val="82303E46BE80B440AF63D77D6066CB3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职务</w:t>
          </w:r>
        </w:p>
      </w:docPartBody>
    </w:docPart>
    <w:docPart>
      <w:docPartPr>
        <w:name w:val="FB5F02092956D34EA9014840D23C9C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F059F0-A9D3-E143-BC71-E395336EC0B9}"/>
      </w:docPartPr>
      <w:docPartBody>
        <w:p w:rsidR="00000000" w:rsidRDefault="00F7029D">
          <w:pPr>
            <w:pStyle w:val="FB5F02092956D34EA9014840D23C9CC7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公司</w:t>
          </w:r>
        </w:p>
      </w:docPartBody>
    </w:docPart>
    <w:docPart>
      <w:docPartPr>
        <w:name w:val="2088D70D36801E42865E08B408643E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476F59-940C-754A-A5E1-F314E897CB6E}"/>
      </w:docPartPr>
      <w:docPartBody>
        <w:p w:rsidR="00000000" w:rsidRDefault="00F7029D">
          <w:pPr>
            <w:pStyle w:val="2088D70D36801E42865E08B408643E2C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开始日期</w:t>
          </w: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 xml:space="preserve"> – </w:t>
          </w: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结束日期</w:t>
          </w:r>
        </w:p>
      </w:docPartBody>
    </w:docPart>
    <w:docPart>
      <w:docPartPr>
        <w:name w:val="9DF75E981EAD2A44BB8040DB6AC846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782F4-8A21-464C-85D1-DFD4E720B3DB}"/>
      </w:docPartPr>
      <w:docPartBody>
        <w:p w:rsidR="00000000" w:rsidRDefault="00F7029D">
          <w:pPr>
            <w:pStyle w:val="9DF75E981EAD2A44BB8040DB6AC84687"/>
          </w:pPr>
          <w:r w:rsidRPr="00D51D22">
            <w:rPr>
              <w:rFonts w:asciiTheme="minorEastAsia" w:hAnsiTheme="minorEastAsia" w:hint="eastAsia"/>
              <w:lang w:val="zh-CN" w:bidi="zh-CN"/>
            </w:rPr>
            <w:t>概述你的关键职责、领导能力体现和最主要成就：</w:t>
          </w:r>
          <w:r w:rsidRPr="00D51D22">
            <w:rPr>
              <w:rFonts w:asciiTheme="minorEastAsia" w:hAnsiTheme="minorEastAsia" w:hint="eastAsia"/>
              <w:lang w:val="zh-CN" w:bidi="zh-CN"/>
            </w:rPr>
            <w:t xml:space="preserve"> </w:t>
          </w:r>
          <w:r w:rsidRPr="00D51D22">
            <w:rPr>
              <w:rFonts w:asciiTheme="minorEastAsia" w:hAnsiTheme="minorEastAsia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808EB73D19508C44843360AF389588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3942DD-FC4A-9B46-ABF0-5F8F81678E60}"/>
      </w:docPartPr>
      <w:docPartBody>
        <w:p w:rsidR="00000000" w:rsidRDefault="00F7029D">
          <w:pPr>
            <w:pStyle w:val="808EB73D19508C44843360AF38958883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职务</w:t>
          </w:r>
        </w:p>
      </w:docPartBody>
    </w:docPart>
    <w:docPart>
      <w:docPartPr>
        <w:name w:val="BB2EF28035FB8344A680C94370E82E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E1994-365D-624D-8DA2-224A81A898BE}"/>
      </w:docPartPr>
      <w:docPartBody>
        <w:p w:rsidR="00000000" w:rsidRDefault="00F7029D">
          <w:pPr>
            <w:pStyle w:val="BB2EF28035FB8344A680C94370E82E2D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公司</w:t>
          </w:r>
        </w:p>
      </w:docPartBody>
    </w:docPart>
    <w:docPart>
      <w:docPartPr>
        <w:name w:val="05B80DC7DE9B3842B0EFD7144EB39B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B35E4-133C-AA4C-B08A-53AE7161CA23}"/>
      </w:docPartPr>
      <w:docPartBody>
        <w:p w:rsidR="00000000" w:rsidRDefault="00F7029D">
          <w:pPr>
            <w:pStyle w:val="05B80DC7DE9B3842B0EFD7144EB39B79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开始日期</w:t>
          </w: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 xml:space="preserve"> – </w:t>
          </w: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结束日期</w:t>
          </w:r>
        </w:p>
      </w:docPartBody>
    </w:docPart>
    <w:docPart>
      <w:docPartPr>
        <w:name w:val="52E63B9C2EB69A47845C41238F5ED8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2FCF83-0E54-3546-B65D-9DD45180B2C4}"/>
      </w:docPartPr>
      <w:docPartBody>
        <w:p w:rsidR="00000000" w:rsidRDefault="00F7029D">
          <w:pPr>
            <w:pStyle w:val="52E63B9C2EB69A47845C41238F5ED8E5"/>
          </w:pPr>
          <w:r w:rsidRPr="001B3A1A">
            <w:rPr>
              <w:rFonts w:asciiTheme="minorEastAsia" w:hAnsiTheme="minorEastAsia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B4F4AD68AF060549BE6572A2A10EAE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866AB4-69A7-1441-877E-AE83FB93B287}"/>
      </w:docPartPr>
      <w:docPartBody>
        <w:p w:rsidR="00000000" w:rsidRDefault="00F7029D">
          <w:pPr>
            <w:pStyle w:val="B4F4AD68AF060549BE6572A2A10EAE89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教育背景</w:t>
          </w:r>
        </w:p>
      </w:docPartBody>
    </w:docPart>
    <w:docPart>
      <w:docPartPr>
        <w:name w:val="A6323621087F8D47A2E810EFB0005F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3B0A9-4ABE-B84C-B221-BDD83A7742B7}"/>
      </w:docPartPr>
      <w:docPartBody>
        <w:p w:rsidR="00000000" w:rsidRDefault="00F7029D">
          <w:pPr>
            <w:pStyle w:val="A6323621087F8D47A2E810EFB0005FE1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学位</w:t>
          </w:r>
        </w:p>
      </w:docPartBody>
    </w:docPart>
    <w:docPart>
      <w:docPartPr>
        <w:name w:val="6F7CBACDC8EA5D4FADDF6A0227B0DD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CBE74F-AFFF-1C47-8DFB-1DF4091D7C1D}"/>
      </w:docPartPr>
      <w:docPartBody>
        <w:p w:rsidR="00000000" w:rsidRDefault="00F7029D">
          <w:pPr>
            <w:pStyle w:val="6F7CBACDC8EA5D4FADDF6A0227B0DDEA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获得日期</w:t>
          </w:r>
        </w:p>
      </w:docPartBody>
    </w:docPart>
    <w:docPart>
      <w:docPartPr>
        <w:name w:val="9A4471EEA7C08848ACF79C6844271C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1057A1-A245-B346-B7C0-56EC77FF8EAB}"/>
      </w:docPartPr>
      <w:docPartBody>
        <w:p w:rsidR="00000000" w:rsidRDefault="00F7029D">
          <w:pPr>
            <w:pStyle w:val="9A4471EEA7C08848ACF79C6844271C85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6C9961C2A1904F46812E2F441F7A06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151BB8-CB2D-5E47-89B8-5DAE2E7485BB}"/>
      </w:docPartPr>
      <w:docPartBody>
        <w:p w:rsidR="00000000" w:rsidRDefault="00F7029D">
          <w:pPr>
            <w:pStyle w:val="6C9961C2A1904F46812E2F441F7A0655"/>
          </w:pPr>
          <w:r w:rsidRPr="00D51D22">
            <w:rPr>
              <w:rFonts w:asciiTheme="minorEastAsia" w:hAnsiTheme="minorEastAsia" w:hint="eastAsia"/>
              <w:lang w:val="zh-CN" w:bidi="zh-CN"/>
            </w:rPr>
            <w:t>可在此处列出你的</w:t>
          </w:r>
          <w:r w:rsidRPr="00D51D22">
            <w:rPr>
              <w:rFonts w:asciiTheme="minorEastAsia" w:hAnsiTheme="minorEastAsia" w:hint="eastAsia"/>
              <w:lang w:val="zh-CN" w:bidi="zh-CN"/>
            </w:rPr>
            <w:t xml:space="preserve"> GPA </w:t>
          </w:r>
          <w:r w:rsidRPr="00D51D22">
            <w:rPr>
              <w:rFonts w:asciiTheme="minorEastAsia" w:hAnsiTheme="minorEastAsia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F919E3D6872BCE43AABAE5BF326965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EBD17-1D08-F54F-86BB-4C948BCEBFFC}"/>
      </w:docPartPr>
      <w:docPartBody>
        <w:p w:rsidR="00000000" w:rsidRDefault="00F7029D">
          <w:pPr>
            <w:pStyle w:val="F919E3D6872BCE43AABAE5BF3269658F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学位</w:t>
          </w:r>
        </w:p>
      </w:docPartBody>
    </w:docPart>
    <w:docPart>
      <w:docPartPr>
        <w:name w:val="0738FEC522EE5A4A84F731014D84A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6EE51C-59CF-6B4E-822F-8FE277E6BD61}"/>
      </w:docPartPr>
      <w:docPartBody>
        <w:p w:rsidR="00000000" w:rsidRDefault="00F7029D">
          <w:pPr>
            <w:pStyle w:val="0738FEC522EE5A4A84F731014D84A169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获得日期</w:t>
          </w:r>
        </w:p>
      </w:docPartBody>
    </w:docPart>
    <w:docPart>
      <w:docPartPr>
        <w:name w:val="1B7F91197D86C848A1EC8A8D7BAD33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046C9D-F69D-1D48-BA5D-F76028A9EF6F}"/>
      </w:docPartPr>
      <w:docPartBody>
        <w:p w:rsidR="00000000" w:rsidRDefault="00F7029D">
          <w:pPr>
            <w:pStyle w:val="1B7F91197D86C848A1EC8A8D7BAD331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D3EB6F6F6BB24A45836F02FA30454B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E7CD8-E0E4-0142-B2F2-23F42C64CA47}"/>
      </w:docPartPr>
      <w:docPartBody>
        <w:p w:rsidR="00000000" w:rsidRDefault="00F7029D">
          <w:pPr>
            <w:pStyle w:val="D3EB6F6F6BB24A45836F02FA30454BF4"/>
          </w:pPr>
          <w:r w:rsidRPr="001B3A1A">
            <w:rPr>
              <w:rFonts w:asciiTheme="minorEastAsia" w:hAnsiTheme="minorEastAsia"/>
              <w:lang w:val="zh-CN" w:bidi="zh-CN"/>
            </w:rPr>
            <w:t>在功能区的</w:t>
          </w:r>
          <w:r w:rsidRPr="001B3A1A">
            <w:rPr>
              <w:rFonts w:asciiTheme="minorEastAsia" w:hAnsiTheme="minorEastAsia"/>
              <w:lang w:val="zh-CN" w:bidi="zh-CN"/>
            </w:rPr>
            <w:t>“</w:t>
          </w:r>
          <w:r w:rsidRPr="001B3A1A">
            <w:rPr>
              <w:rFonts w:asciiTheme="minorEastAsia" w:hAnsiTheme="minorEastAsia"/>
              <w:lang w:val="zh-CN" w:bidi="zh-CN"/>
            </w:rPr>
            <w:t>开始</w:t>
          </w:r>
          <w:r w:rsidRPr="001B3A1A">
            <w:rPr>
              <w:rFonts w:asciiTheme="minorEastAsia" w:hAnsiTheme="minorEastAsia"/>
              <w:lang w:val="zh-CN" w:bidi="zh-CN"/>
            </w:rPr>
            <w:t>”</w:t>
          </w:r>
          <w:r w:rsidRPr="001B3A1A">
            <w:rPr>
              <w:rFonts w:asciiTheme="minorEastAsia" w:hAnsiTheme="minorEastAsia"/>
              <w:lang w:val="zh-CN" w:bidi="zh-CN"/>
            </w:rPr>
            <w:t>选项卡上，查看</w:t>
          </w:r>
          <w:r w:rsidRPr="001B3A1A">
            <w:rPr>
              <w:rFonts w:asciiTheme="minorEastAsia" w:hAnsiTheme="minorEastAsia"/>
              <w:lang w:val="zh-CN" w:bidi="zh-CN"/>
            </w:rPr>
            <w:t>“</w:t>
          </w:r>
          <w:r w:rsidRPr="001B3A1A">
            <w:rPr>
              <w:rFonts w:asciiTheme="minorEastAsia" w:hAnsiTheme="minorEastAsia"/>
              <w:lang w:val="zh-CN" w:bidi="zh-CN"/>
            </w:rPr>
            <w:t>样式</w:t>
          </w:r>
          <w:r w:rsidRPr="001B3A1A">
            <w:rPr>
              <w:rFonts w:asciiTheme="minorEastAsia" w:hAnsiTheme="minorEastAsia"/>
              <w:lang w:val="zh-CN" w:bidi="zh-CN"/>
            </w:rPr>
            <w:t>”</w:t>
          </w:r>
          <w:r w:rsidRPr="001B3A1A">
            <w:rPr>
              <w:rFonts w:asciiTheme="minorEastAsia" w:hAnsiTheme="minorEastAsia"/>
              <w:lang w:val="zh-CN" w:bidi="zh-CN"/>
            </w:rPr>
            <w:t>，单击即可应用所需格式。</w:t>
          </w:r>
        </w:p>
      </w:docPartBody>
    </w:docPart>
    <w:docPart>
      <w:docPartPr>
        <w:name w:val="28F68EB41549124CA6EB8F97221098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22FE52-DFC4-A042-B306-9147380C3731}"/>
      </w:docPartPr>
      <w:docPartBody>
        <w:p w:rsidR="00000000" w:rsidRDefault="00F7029D">
          <w:pPr>
            <w:pStyle w:val="28F68EB41549124CA6EB8F97221098A8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志愿者经历或领导能力</w:t>
          </w:r>
        </w:p>
      </w:docPartBody>
    </w:docPart>
    <w:docPart>
      <w:docPartPr>
        <w:name w:val="B80DCA1482C29045B266449A5B8087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40447-421D-9646-BC67-5F9B6AF15EE3}"/>
      </w:docPartPr>
      <w:docPartBody>
        <w:p w:rsidR="00000000" w:rsidRDefault="00F7029D">
          <w:pPr>
            <w:pStyle w:val="B80DCA1482C29045B266449A5B8087E9"/>
          </w:pPr>
          <w:r w:rsidRPr="001B3A1A">
            <w:rPr>
              <w:rFonts w:asciiTheme="minorEastAsia" w:hAnsiTheme="minorEastAsia"/>
              <w:lang w:val="zh-CN" w:bidi="zh-CN"/>
            </w:rPr>
            <w:t>你是否曾管理过俱乐部团队、为最喜爱的慈善团体带领过项目，或编辑过校报？</w:t>
          </w:r>
          <w:r w:rsidRPr="001B3A1A">
            <w:rPr>
              <w:rFonts w:asciiTheme="minorEastAsia" w:hAnsiTheme="minorEastAsia"/>
              <w:lang w:val="zh-CN" w:bidi="zh-CN"/>
            </w:rPr>
            <w:t xml:space="preserve"> </w:t>
          </w:r>
          <w:r w:rsidRPr="001B3A1A">
            <w:rPr>
              <w:rFonts w:asciiTheme="minorEastAsia" w:hAnsiTheme="minorEastAsia"/>
              <w:lang w:val="zh-CN" w:bidi="zh-CN"/>
            </w:rPr>
            <w:t>请尽情描述可阐释你领导能力的经历。</w:t>
          </w:r>
        </w:p>
      </w:docPartBody>
    </w:docPart>
    <w:docPart>
      <w:docPartPr>
        <w:name w:val="3B132A8929E8694EB6FE0C5F1AF67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54A784-F49C-764B-97BC-2604AD31F9FF}"/>
      </w:docPartPr>
      <w:docPartBody>
        <w:p w:rsidR="00000000" w:rsidRDefault="00F7029D">
          <w:pPr>
            <w:pStyle w:val="3B132A8929E8694EB6FE0C5F1AF671DE"/>
          </w:pPr>
          <w:r>
            <w:rPr>
              <w:lang w:val="zh-CN" w:bidi="zh-CN"/>
            </w:rPr>
            <w:t>你的姓名</w:t>
          </w:r>
        </w:p>
      </w:docPartBody>
    </w:docPart>
    <w:docPart>
      <w:docPartPr>
        <w:name w:val="4FC5EFD9D6EA444B8CA8F38144D126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02A32B-FFCB-E74A-9EFC-31B875D4403B}"/>
      </w:docPartPr>
      <w:docPartBody>
        <w:p w:rsidR="00000000" w:rsidRDefault="00F7029D">
          <w:pPr>
            <w:pStyle w:val="4FC5EFD9D6EA444B8CA8F38144D1269B"/>
          </w:pPr>
          <w:r>
            <w:rPr>
              <w:lang w:val="zh-CN" w:bidi="zh-CN"/>
            </w:rPr>
            <w:t>职业或行业</w:t>
          </w:r>
        </w:p>
      </w:docPartBody>
    </w:docPart>
    <w:docPart>
      <w:docPartPr>
        <w:name w:val="4D35B64BC0081442A850C028C4762E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7397D1-8941-6F44-A6B3-8C48576EB87F}"/>
      </w:docPartPr>
      <w:docPartBody>
        <w:p w:rsidR="00000000" w:rsidRDefault="00F7029D">
          <w:pPr>
            <w:pStyle w:val="4D35B64BC0081442A850C028C4762EC9"/>
          </w:pPr>
          <w:r w:rsidRPr="009B3C40">
            <w:rPr>
              <w:lang w:val="zh-CN" w:bidi="zh-CN"/>
            </w:rPr>
            <w:t>链接到其他联机属性：</w:t>
          </w:r>
          <w:r w:rsidRPr="009B3C40">
            <w:rPr>
              <w:lang w:val="zh-CN" w:bidi="zh-CN"/>
            </w:rPr>
            <w:t xml:space="preserve"> </w:t>
          </w:r>
          <w:r w:rsidRPr="009B3C40">
            <w:rPr>
              <w:lang w:val="zh-CN" w:bidi="zh-CN"/>
            </w:rPr>
            <w:t>项目组合</w:t>
          </w:r>
          <w:r w:rsidRPr="009B3C40">
            <w:rPr>
              <w:lang w:val="zh-CN" w:bidi="zh-CN"/>
            </w:rPr>
            <w:t>/</w:t>
          </w:r>
          <w:r w:rsidRPr="009B3C40">
            <w:rPr>
              <w:lang w:val="zh-CN" w:bidi="zh-CN"/>
            </w:rPr>
            <w:t>网站</w:t>
          </w:r>
          <w:r w:rsidRPr="009B3C40">
            <w:rPr>
              <w:lang w:val="zh-CN" w:bidi="zh-CN"/>
            </w:rPr>
            <w:t>/</w:t>
          </w:r>
          <w:r w:rsidRPr="009B3C40">
            <w:rPr>
              <w:lang w:val="zh-CN" w:bidi="zh-CN"/>
            </w:rPr>
            <w:t>博客</w:t>
          </w:r>
        </w:p>
      </w:docPartBody>
    </w:docPart>
    <w:docPart>
      <w:docPartPr>
        <w:name w:val="95A29BBD8BD78248A477FB0526176C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FAC149-9BCB-8846-941D-9CB94C01EA4E}"/>
      </w:docPartPr>
      <w:docPartBody>
        <w:p w:rsidR="00000000" w:rsidRDefault="00F7029D">
          <w:pPr>
            <w:pStyle w:val="95A29BBD8BD78248A477FB0526176C3F"/>
          </w:pPr>
          <w:r>
            <w:rPr>
              <w:lang w:val="zh-CN" w:bidi="zh-CN"/>
            </w:rPr>
            <w:t>电子邮件</w:t>
          </w:r>
        </w:p>
      </w:docPartBody>
    </w:docPart>
    <w:docPart>
      <w:docPartPr>
        <w:name w:val="3378C23754D41A4CB94064BA44FFF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E1E12-BA6F-A347-B50A-F07CDF31D108}"/>
      </w:docPartPr>
      <w:docPartBody>
        <w:p w:rsidR="00000000" w:rsidRDefault="00F7029D">
          <w:pPr>
            <w:pStyle w:val="3378C23754D41A4CB94064BA44FFF5D8"/>
          </w:pPr>
          <w:r>
            <w:rPr>
              <w:lang w:val="zh-CN" w:bidi="zh-CN"/>
            </w:rPr>
            <w:t>电话</w:t>
          </w:r>
        </w:p>
      </w:docPartBody>
    </w:docPart>
    <w:docPart>
      <w:docPartPr>
        <w:name w:val="4486335B47C8B149B417B031EF0DA4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A28DA-4EAB-6C45-AAD8-335DEBB08EBC}"/>
      </w:docPartPr>
      <w:docPartBody>
        <w:p w:rsidR="00000000" w:rsidRDefault="00F7029D">
          <w:pPr>
            <w:pStyle w:val="4486335B47C8B149B417B031EF0DA468"/>
          </w:pPr>
          <w:r>
            <w:rPr>
              <w:lang w:val="zh-CN" w:bidi="zh-CN"/>
            </w:rPr>
            <w:t>LinkedIN URL</w:t>
          </w:r>
        </w:p>
      </w:docPartBody>
    </w:docPart>
    <w:docPart>
      <w:docPartPr>
        <w:name w:val="4FA741CD18FAA14D8A48BDAE6EAB33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6EF62F-71D6-0A4A-A602-F7ACE3346CC2}"/>
      </w:docPartPr>
      <w:docPartBody>
        <w:p w:rsidR="00000000" w:rsidRDefault="00F7029D">
          <w:pPr>
            <w:pStyle w:val="4FA741CD18FAA14D8A48BDAE6EAB33B7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电子邮件</w:t>
          </w:r>
        </w:p>
      </w:docPartBody>
    </w:docPart>
    <w:docPart>
      <w:docPartPr>
        <w:name w:val="5B88AFB19412BE46A33DB613D75161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19DF1A-BB4E-5E4D-ADDF-88ED635E6A49}"/>
      </w:docPartPr>
      <w:docPartBody>
        <w:p w:rsidR="00000000" w:rsidRDefault="00F7029D">
          <w:pPr>
            <w:pStyle w:val="5B88AFB19412BE46A33DB613D751616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电话</w:t>
          </w:r>
        </w:p>
      </w:docPartBody>
    </w:docPart>
    <w:docPart>
      <w:docPartPr>
        <w:name w:val="33BEC4DD72CD044AAC0092F0689B09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57217E-37AA-2548-8FBB-1F31E6A01488}"/>
      </w:docPartPr>
      <w:docPartBody>
        <w:p w:rsidR="00000000" w:rsidRDefault="00F7029D">
          <w:pPr>
            <w:pStyle w:val="33BEC4DD72CD044AAC0092F0689B090F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D"/>
    <w:rsid w:val="00F7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FC628602A9464D9CE196E0AB7E6976">
    <w:name w:val="5CFC628602A9464D9CE196E0AB7E6976"/>
    <w:pPr>
      <w:widowControl w:val="0"/>
      <w:jc w:val="both"/>
    </w:pPr>
  </w:style>
  <w:style w:type="paragraph" w:customStyle="1" w:styleId="1F478DDBF2381548A0F62251A1C55023">
    <w:name w:val="1F478DDBF2381548A0F62251A1C55023"/>
    <w:pPr>
      <w:widowControl w:val="0"/>
      <w:jc w:val="both"/>
    </w:pPr>
  </w:style>
  <w:style w:type="paragraph" w:customStyle="1" w:styleId="05E7B12CD660EE4AB9D2F496BA8DD82F">
    <w:name w:val="05E7B12CD660EE4AB9D2F496BA8DD82F"/>
    <w:pPr>
      <w:widowControl w:val="0"/>
      <w:jc w:val="both"/>
    </w:pPr>
  </w:style>
  <w:style w:type="paragraph" w:customStyle="1" w:styleId="9CD9869C215D8442926AA7FF81E5890E">
    <w:name w:val="9CD9869C215D8442926AA7FF81E5890E"/>
    <w:pPr>
      <w:widowControl w:val="0"/>
      <w:jc w:val="both"/>
    </w:pPr>
  </w:style>
  <w:style w:type="paragraph" w:customStyle="1" w:styleId="619A1E73441F9D49A55836DAD4F8DFC7">
    <w:name w:val="619A1E73441F9D49A55836DAD4F8DFC7"/>
    <w:pPr>
      <w:widowControl w:val="0"/>
      <w:jc w:val="both"/>
    </w:pPr>
  </w:style>
  <w:style w:type="paragraph" w:customStyle="1" w:styleId="D7E1B2444E49764A9AB9DFA96BBFCD94">
    <w:name w:val="D7E1B2444E49764A9AB9DFA96BBFCD94"/>
    <w:pPr>
      <w:widowControl w:val="0"/>
      <w:jc w:val="both"/>
    </w:pPr>
  </w:style>
  <w:style w:type="paragraph" w:customStyle="1" w:styleId="75B7BFA592A5DC4482AF9897B7AF32EB">
    <w:name w:val="75B7BFA592A5DC4482AF9897B7AF32EB"/>
    <w:pPr>
      <w:widowControl w:val="0"/>
      <w:jc w:val="both"/>
    </w:pPr>
  </w:style>
  <w:style w:type="paragraph" w:customStyle="1" w:styleId="0B29FE41C7C6D5409A64A93B7A00B535">
    <w:name w:val="0B29FE41C7C6D5409A64A93B7A00B535"/>
    <w:pPr>
      <w:widowControl w:val="0"/>
      <w:jc w:val="both"/>
    </w:pPr>
  </w:style>
  <w:style w:type="paragraph" w:customStyle="1" w:styleId="82303E46BE80B440AF63D77D6066CB36">
    <w:name w:val="82303E46BE80B440AF63D77D6066CB36"/>
    <w:pPr>
      <w:widowControl w:val="0"/>
      <w:jc w:val="both"/>
    </w:pPr>
  </w:style>
  <w:style w:type="paragraph" w:customStyle="1" w:styleId="FB5F02092956D34EA9014840D23C9CC7">
    <w:name w:val="FB5F02092956D34EA9014840D23C9CC7"/>
    <w:pPr>
      <w:widowControl w:val="0"/>
      <w:jc w:val="both"/>
    </w:pPr>
  </w:style>
  <w:style w:type="paragraph" w:customStyle="1" w:styleId="2088D70D36801E42865E08B408643E2C">
    <w:name w:val="2088D70D36801E42865E08B408643E2C"/>
    <w:pPr>
      <w:widowControl w:val="0"/>
      <w:jc w:val="both"/>
    </w:pPr>
  </w:style>
  <w:style w:type="paragraph" w:customStyle="1" w:styleId="9DF75E981EAD2A44BB8040DB6AC84687">
    <w:name w:val="9DF75E981EAD2A44BB8040DB6AC84687"/>
    <w:pPr>
      <w:widowControl w:val="0"/>
      <w:jc w:val="both"/>
    </w:pPr>
  </w:style>
  <w:style w:type="paragraph" w:customStyle="1" w:styleId="808EB73D19508C44843360AF38958883">
    <w:name w:val="808EB73D19508C44843360AF38958883"/>
    <w:pPr>
      <w:widowControl w:val="0"/>
      <w:jc w:val="both"/>
    </w:pPr>
  </w:style>
  <w:style w:type="paragraph" w:customStyle="1" w:styleId="BB2EF28035FB8344A680C94370E82E2D">
    <w:name w:val="BB2EF28035FB8344A680C94370E82E2D"/>
    <w:pPr>
      <w:widowControl w:val="0"/>
      <w:jc w:val="both"/>
    </w:pPr>
  </w:style>
  <w:style w:type="paragraph" w:customStyle="1" w:styleId="05B80DC7DE9B3842B0EFD7144EB39B79">
    <w:name w:val="05B80DC7DE9B3842B0EFD7144EB39B79"/>
    <w:pPr>
      <w:widowControl w:val="0"/>
      <w:jc w:val="both"/>
    </w:pPr>
  </w:style>
  <w:style w:type="paragraph" w:customStyle="1" w:styleId="52E63B9C2EB69A47845C41238F5ED8E5">
    <w:name w:val="52E63B9C2EB69A47845C41238F5ED8E5"/>
    <w:pPr>
      <w:widowControl w:val="0"/>
      <w:jc w:val="both"/>
    </w:pPr>
  </w:style>
  <w:style w:type="paragraph" w:customStyle="1" w:styleId="B4F4AD68AF060549BE6572A2A10EAE89">
    <w:name w:val="B4F4AD68AF060549BE6572A2A10EAE89"/>
    <w:pPr>
      <w:widowControl w:val="0"/>
      <w:jc w:val="both"/>
    </w:pPr>
  </w:style>
  <w:style w:type="paragraph" w:customStyle="1" w:styleId="A6323621087F8D47A2E810EFB0005FE1">
    <w:name w:val="A6323621087F8D47A2E810EFB0005FE1"/>
    <w:pPr>
      <w:widowControl w:val="0"/>
      <w:jc w:val="both"/>
    </w:pPr>
  </w:style>
  <w:style w:type="paragraph" w:customStyle="1" w:styleId="6F7CBACDC8EA5D4FADDF6A0227B0DDEA">
    <w:name w:val="6F7CBACDC8EA5D4FADDF6A0227B0DDEA"/>
    <w:pPr>
      <w:widowControl w:val="0"/>
      <w:jc w:val="both"/>
    </w:pPr>
  </w:style>
  <w:style w:type="paragraph" w:customStyle="1" w:styleId="9A4471EEA7C08848ACF79C6844271C85">
    <w:name w:val="9A4471EEA7C08848ACF79C6844271C85"/>
    <w:pPr>
      <w:widowControl w:val="0"/>
      <w:jc w:val="both"/>
    </w:pPr>
  </w:style>
  <w:style w:type="paragraph" w:customStyle="1" w:styleId="6C9961C2A1904F46812E2F441F7A0655">
    <w:name w:val="6C9961C2A1904F46812E2F441F7A0655"/>
    <w:pPr>
      <w:widowControl w:val="0"/>
      <w:jc w:val="both"/>
    </w:pPr>
  </w:style>
  <w:style w:type="paragraph" w:customStyle="1" w:styleId="F919E3D6872BCE43AABAE5BF3269658F">
    <w:name w:val="F919E3D6872BCE43AABAE5BF3269658F"/>
    <w:pPr>
      <w:widowControl w:val="0"/>
      <w:jc w:val="both"/>
    </w:pPr>
  </w:style>
  <w:style w:type="paragraph" w:customStyle="1" w:styleId="0738FEC522EE5A4A84F731014D84A169">
    <w:name w:val="0738FEC522EE5A4A84F731014D84A169"/>
    <w:pPr>
      <w:widowControl w:val="0"/>
      <w:jc w:val="both"/>
    </w:pPr>
  </w:style>
  <w:style w:type="paragraph" w:customStyle="1" w:styleId="1B7F91197D86C848A1EC8A8D7BAD3316">
    <w:name w:val="1B7F91197D86C848A1EC8A8D7BAD3316"/>
    <w:pPr>
      <w:widowControl w:val="0"/>
      <w:jc w:val="both"/>
    </w:pPr>
  </w:style>
  <w:style w:type="paragraph" w:customStyle="1" w:styleId="D3EB6F6F6BB24A45836F02FA30454BF4">
    <w:name w:val="D3EB6F6F6BB24A45836F02FA30454BF4"/>
    <w:pPr>
      <w:widowControl w:val="0"/>
      <w:jc w:val="both"/>
    </w:pPr>
  </w:style>
  <w:style w:type="paragraph" w:customStyle="1" w:styleId="28F68EB41549124CA6EB8F97221098A8">
    <w:name w:val="28F68EB41549124CA6EB8F97221098A8"/>
    <w:pPr>
      <w:widowControl w:val="0"/>
      <w:jc w:val="both"/>
    </w:pPr>
  </w:style>
  <w:style w:type="paragraph" w:customStyle="1" w:styleId="B80DCA1482C29045B266449A5B8087E9">
    <w:name w:val="B80DCA1482C29045B266449A5B8087E9"/>
    <w:pPr>
      <w:widowControl w:val="0"/>
      <w:jc w:val="both"/>
    </w:pPr>
  </w:style>
  <w:style w:type="paragraph" w:customStyle="1" w:styleId="3B132A8929E8694EB6FE0C5F1AF671DE">
    <w:name w:val="3B132A8929E8694EB6FE0C5F1AF671DE"/>
    <w:pPr>
      <w:widowControl w:val="0"/>
      <w:jc w:val="both"/>
    </w:pPr>
  </w:style>
  <w:style w:type="paragraph" w:customStyle="1" w:styleId="4FC5EFD9D6EA444B8CA8F38144D1269B">
    <w:name w:val="4FC5EFD9D6EA444B8CA8F38144D1269B"/>
    <w:pPr>
      <w:widowControl w:val="0"/>
      <w:jc w:val="both"/>
    </w:pPr>
  </w:style>
  <w:style w:type="paragraph" w:customStyle="1" w:styleId="4D35B64BC0081442A850C028C4762EC9">
    <w:name w:val="4D35B64BC0081442A850C028C4762EC9"/>
    <w:pPr>
      <w:widowControl w:val="0"/>
      <w:jc w:val="both"/>
    </w:pPr>
  </w:style>
  <w:style w:type="paragraph" w:customStyle="1" w:styleId="95A29BBD8BD78248A477FB0526176C3F">
    <w:name w:val="95A29BBD8BD78248A477FB0526176C3F"/>
    <w:pPr>
      <w:widowControl w:val="0"/>
      <w:jc w:val="both"/>
    </w:pPr>
  </w:style>
  <w:style w:type="paragraph" w:customStyle="1" w:styleId="3378C23754D41A4CB94064BA44FFF5D8">
    <w:name w:val="3378C23754D41A4CB94064BA44FFF5D8"/>
    <w:pPr>
      <w:widowControl w:val="0"/>
      <w:jc w:val="both"/>
    </w:pPr>
  </w:style>
  <w:style w:type="paragraph" w:customStyle="1" w:styleId="4486335B47C8B149B417B031EF0DA468">
    <w:name w:val="4486335B47C8B149B417B031EF0DA468"/>
    <w:pPr>
      <w:widowControl w:val="0"/>
      <w:jc w:val="both"/>
    </w:pPr>
  </w:style>
  <w:style w:type="paragraph" w:customStyle="1" w:styleId="4FA741CD18FAA14D8A48BDAE6EAB33B7">
    <w:name w:val="4FA741CD18FAA14D8A48BDAE6EAB33B7"/>
    <w:pPr>
      <w:widowControl w:val="0"/>
      <w:jc w:val="both"/>
    </w:pPr>
  </w:style>
  <w:style w:type="paragraph" w:customStyle="1" w:styleId="5B88AFB19412BE46A33DB613D7516166">
    <w:name w:val="5B88AFB19412BE46A33DB613D7516166"/>
    <w:pPr>
      <w:widowControl w:val="0"/>
      <w:jc w:val="both"/>
    </w:pPr>
  </w:style>
  <w:style w:type="paragraph" w:customStyle="1" w:styleId="33BEC4DD72CD044AAC0092F0689B090F">
    <w:name w:val="33BEC4DD72CD044AAC0092F0689B0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FF21-7CDD-1A44-A039-A750474E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精美简历，由 MOO 设计.dotx</Template>
  <TotalTime>0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JIANG LAI</cp:lastModifiedBy>
  <cp:revision>1</cp:revision>
  <dcterms:created xsi:type="dcterms:W3CDTF">2018-07-06T02:25:00Z</dcterms:created>
  <dcterms:modified xsi:type="dcterms:W3CDTF">2018-07-06T02:25:00Z</dcterms:modified>
</cp:coreProperties>
</file>