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0511491E" w14:textId="77777777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4CA8CEFF9EC7E74087EB5FEE13F570D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52C7855" w14:textId="77777777" w:rsidR="00B93310" w:rsidRPr="002A5336" w:rsidRDefault="002A09B7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宋体" w:hAnsi="Microsoft YaHei UI"/>
                  </w:rPr>
                  <w:t>lai jiang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14:paraId="2033ACD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611493E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1B695A0" wp14:editId="4496F664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5FEAD4E" id="组 43" o:spid="_x0000_s1026" alt="电子邮件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">
                            <v:shape id="任意多边形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407836D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796081" w14:textId="77777777" w:rsidR="00441EB9" w:rsidRPr="002A5336" w:rsidRDefault="002A09B7" w:rsidP="002A09B7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idolbyjuly@gmail.com</w:t>
                  </w:r>
                </w:p>
              </w:tc>
            </w:tr>
            <w:tr w:rsidR="00441EB9" w:rsidRPr="002A5336" w14:paraId="76AF917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EDD9BD1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E772DF2" wp14:editId="6D2A9206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E082C5" id="组 37" o:spid="_x0000_s1026" alt="电话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OSZw8D7AAAA4QEAABMAAAAAAAAAAAAA&#10;AAAAAAAAAFtDb250ZW50X1R5cGVzXS54bWxQSwECLQAUAAYACAAAACEAI7Jq4dcAAACUAQAACwAA&#10;AAAAAAAAAAAAAAAsAQAAX3JlbHMvLnJlbHNQSwECLQAUAAYACAAAACEA0CupAHQlAADd3gAADgAA&#10;AAAAAAAAAAAAAAAsAgAAZHJzL2Uyb0RvYy54bWxQSwECLQAUAAYACAAAACEAaEcb0NgAAAADAQAA&#10;DwAAAAAAAAAAAAAAAADMJwAAZHJzL2Rvd25yZXYueG1sUEsFBgAAAAAEAAQA8wAAANEoAAAAAA==&#10;">
                            <v:shape id="任意多边形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04D1F9B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86C7BB0" w14:textId="77777777" w:rsidR="00441EB9" w:rsidRPr="002A5336" w:rsidRDefault="002A09B7" w:rsidP="002A09B7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+1 7787982622</w:t>
                  </w:r>
                </w:p>
              </w:tc>
            </w:tr>
            <w:tr w:rsidR="00441EB9" w:rsidRPr="002A5336" w14:paraId="0121B76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6658EBE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530ECCA" wp14:editId="10F8B78F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87662F1" id="组 31" o:spid="_x0000_s1026" alt="LinkedIn 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">
                            <v:shape id="任意多边形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02B98B9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5860D51" w14:textId="77777777" w:rsidR="00441EB9" w:rsidRPr="002A5336" w:rsidRDefault="007D6E3C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DFD588D8D518664B8D30B41458858AC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14:paraId="5EE224BE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32BB597" w14:textId="77777777" w:rsidR="00441EB9" w:rsidRPr="002A5336" w:rsidRDefault="007D6E3C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链接到其他联机属性："/>
                      <w:tag w:val="链接到其他联机属性："/>
                      <w:id w:val="522055412"/>
                      <w:placeholder>
                        <w:docPart w:val="4D78C01229E1024587AEBD8E9A577A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链接到其他联机属性：项目组合/网站/博客</w:t>
                      </w:r>
                    </w:sdtContent>
                  </w:sdt>
                </w:p>
              </w:tc>
            </w:tr>
            <w:tr w:rsidR="005A7E57" w:rsidRPr="002A5336" w14:paraId="1AB0EA1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4A885F6" w14:textId="77777777" w:rsidR="002C77B9" w:rsidRPr="002A5336" w:rsidRDefault="007D6E3C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FBD24CD493A63248BC6E461E9CBA9C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7027E849" w14:textId="77777777"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30A6A8F0" wp14:editId="04ABDDAD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B7DC5E8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6072205" w14:textId="77777777" w:rsidR="005A7E57" w:rsidRPr="002A5336" w:rsidRDefault="007D6E3C" w:rsidP="00D11C4D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5800F83AF1C999479126E325DEFDEF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若要</w:t>
                      </w:r>
                      <w:r w:rsidR="00D11C4D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开始，请单击占位符文本</w:t>
                      </w:r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并开始键入。保持简洁：一两个句子即可。</w:t>
                      </w:r>
                    </w:sdtContent>
                  </w:sdt>
                </w:p>
              </w:tc>
            </w:tr>
            <w:tr w:rsidR="00463463" w:rsidRPr="002A5336" w14:paraId="5568239F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0105643" w14:textId="77777777" w:rsidR="005A7E57" w:rsidRPr="002A5336" w:rsidRDefault="007D6E3C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EE2C505816804844B6BE54BCE1B724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14:paraId="5DC9F1C6" w14:textId="77777777"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5063EB32" wp14:editId="2442C398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67087A3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技能："/>
                    <w:tag w:val="输入技能："/>
                    <w:id w:val="929707386"/>
                    <w:placeholder>
                      <w:docPart w:val="8CB37A302D86BB4E964DC89BFA2252C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74D23EE" w14:textId="77777777" w:rsidR="00463463" w:rsidRPr="002A5336" w:rsidRDefault="007B2F5C" w:rsidP="00463463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说明你的特长。是什么让你与众不同？ 使用自己的语言进行表述—而非行话。</w:t>
                      </w:r>
                    </w:p>
                  </w:sdtContent>
                </w:sdt>
              </w:tc>
            </w:tr>
          </w:tbl>
          <w:p w14:paraId="172B7384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78FB3FE1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23969093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9CE8C07" w14:textId="77777777" w:rsidR="008F6337" w:rsidRPr="002A5336" w:rsidRDefault="00610DC5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work experience</w:t>
                  </w:r>
                </w:p>
                <w:p w14:paraId="63DEDAF5" w14:textId="77777777" w:rsidR="008F6337" w:rsidRPr="002A5336" w:rsidRDefault="007D6E3C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和公司："/>
                      <w:tag w:val="输入职务和公司："/>
                      <w:id w:val="287256568"/>
                      <w:placeholder>
                        <w:docPart w:val="397810E729E90D498EB5F12523EE05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sdtContent>
                  </w:sdt>
                </w:p>
                <w:p w14:paraId="7782D0DA" w14:textId="77777777" w:rsidR="008F6337" w:rsidRPr="002A5336" w:rsidRDefault="007D6E3C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-1914612906"/>
                      <w:placeholder>
                        <w:docPart w:val="F44AECAC6A34FC4DB6A48CF8B9C6F3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564761840"/>
                    <w:placeholder>
                      <w:docPart w:val="3528AD941B05594E8AA803883468809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09331F4" w14:textId="77777777" w:rsidR="008F6337" w:rsidRPr="002A5336" w:rsidRDefault="00607C00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概述你的关键职责、领导能力体现和最主要成就： 请不要列出所有内容；只需保留相关的工作经验，并包含体现你所作贡献的数据。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职务和公司："/>
                    <w:tag w:val="输入职务和公司："/>
                    <w:id w:val="1612239417"/>
                    <w:placeholder>
                      <w:docPart w:val="DE03D85A9985EF40A8074AAC1B191F7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9F05A18" w14:textId="77777777" w:rsidR="007B2F5C" w:rsidRPr="002A5336" w:rsidRDefault="007B2F5C" w:rsidP="0043426C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开始日期 - 结束日期："/>
                    <w:tag w:val="输入开始日期 - 结束日期："/>
                    <w:id w:val="998615550"/>
                    <w:placeholder>
                      <w:docPart w:val="E9899B877B3AD5409F7370AC711D2A7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4BD3FAE" w14:textId="77777777"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更多工作详细信息："/>
                    <w:tag w:val="输入更多工作详细信息："/>
                    <w:id w:val="-423336076"/>
                    <w:placeholder>
                      <w:docPart w:val="F7D18E7B37D45C4C974D5758E7F9BBB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B40E4CF" w14:textId="77777777" w:rsidR="008F6337" w:rsidRPr="002A5336" w:rsidRDefault="00473EF8" w:rsidP="00832F81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回想你所带领团队的规模，你完成的项目数量，或你写过的文章数量。</w:t>
                      </w:r>
                    </w:p>
                  </w:sdtContent>
                </w:sdt>
              </w:tc>
            </w:tr>
            <w:tr w:rsidR="008F6337" w:rsidRPr="002A5336" w14:paraId="1E66D44D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23513CB" w14:textId="77777777" w:rsidR="008F6337" w:rsidRPr="002A5336" w:rsidRDefault="001521A9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education </w:t>
                  </w:r>
                  <w:bookmarkStart w:id="0" w:name="_GoBack"/>
                  <w:bookmarkEnd w:id="0"/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学位 | 获得日期："/>
                    <w:tag w:val="学位 | 获得日期："/>
                    <w:id w:val="634905938"/>
                    <w:placeholder>
                      <w:docPart w:val="177FF0A8FE3EF8438742B921212D9FF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9453C06" w14:textId="77777777" w:rsidR="007B2F5C" w:rsidRPr="002A5336" w:rsidRDefault="007B2F5C" w:rsidP="002B3890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 | 获得日期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学校："/>
                    <w:tag w:val="学校："/>
                    <w:id w:val="-741416646"/>
                    <w:placeholder>
                      <w:docPart w:val="BEB9BB56846A2945979BEA7B80842FB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01C6D85" w14:textId="77777777"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p>
                  </w:sdtContent>
                </w:sdt>
                <w:p w14:paraId="3DA28220" w14:textId="77777777" w:rsidR="008F6337" w:rsidRPr="002A5336" w:rsidRDefault="007D6E3C" w:rsidP="007B2F5C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670642327"/>
                      <w:placeholder>
                        <w:docPart w:val="9CED347914AC3D498F496B741273D9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07C00"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可在此处列出你的 GPA 以及相关课程、奖励和荣誉的简短摘要。</w:t>
                      </w:r>
                    </w:sdtContent>
                  </w:sdt>
                </w:p>
              </w:tc>
            </w:tr>
            <w:tr w:rsidR="008F6337" w:rsidRPr="002A5336" w14:paraId="246EE2B7" w14:textId="77777777" w:rsidTr="00B85871">
              <w:tc>
                <w:tcPr>
                  <w:tcW w:w="5191" w:type="dxa"/>
                </w:tcPr>
                <w:p w14:paraId="69EB5D2B" w14:textId="77777777" w:rsidR="008F6337" w:rsidRPr="002A5336" w:rsidRDefault="007D6E3C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D0898EC33CE4934CBDC4E855737BDD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2E7CFBEFD48D8C49BCCF1A6C21CF121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5623A9A" w14:textId="77777777" w:rsidR="008F6337" w:rsidRPr="002A5336" w:rsidRDefault="007B2F5C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你是否曾管理过俱乐部团队、为最喜爱的慈善团体带领过项目，或编辑过校报？ 请尽情描述可阐释你领导能力的经历。</w:t>
                      </w:r>
                    </w:p>
                  </w:sdtContent>
                </w:sdt>
              </w:tc>
            </w:tr>
          </w:tbl>
          <w:p w14:paraId="4CFC45DF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032EB3DB" w14:textId="77777777"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E5C55" w14:textId="77777777" w:rsidR="007D6E3C" w:rsidRDefault="007D6E3C" w:rsidP="003856C9">
      <w:pPr>
        <w:spacing w:after="0" w:line="240" w:lineRule="auto"/>
      </w:pPr>
      <w:r>
        <w:separator/>
      </w:r>
    </w:p>
  </w:endnote>
  <w:endnote w:type="continuationSeparator" w:id="0">
    <w:p w14:paraId="17D4A53E" w14:textId="77777777" w:rsidR="007D6E3C" w:rsidRDefault="007D6E3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altName w:val="MS Mincho"/>
    <w:charset w:val="86"/>
    <w:family w:val="swiss"/>
    <w:pitch w:val="variable"/>
    <w:sig w:usb0="A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DC6D2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E8FFFBA" wp14:editId="4552292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2EFFA1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DkmcPA+wAAAOEBAAATAAAAAAAAAAAA&#10;AAAAAAAAAABbQ29udGVudF9UeXBlc10ueG1sUEsBAi0AFAAGAAgAAAAhACOyauHXAAAAlAEAAAsA&#10;AAAAAAAAAAAAAAAALAEAAF9yZWxzLy5yZWxzUEsBAi0AFAAGAAgAAAAhAJs+6kgYGgAADLQAAA4A&#10;AAAAAAAAAAAAAAAALAIAAGRycy9lMm9Eb2MueG1sUEsBAi0AFAAGAAgAAAAhAHO3OPzaAAAABQEA&#10;AA8AAAAAAAAAAAAAAAAAcBwAAGRycy9kb3ducmV2LnhtbFBLBQYAAAAABAAEAPMAAAB3HQAAAAA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56D20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F9FC708" wp14:editId="3FA36E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B6F4EF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E1C5B" w14:textId="77777777" w:rsidR="007D6E3C" w:rsidRDefault="007D6E3C" w:rsidP="003856C9">
      <w:pPr>
        <w:spacing w:after="0" w:line="240" w:lineRule="auto"/>
      </w:pPr>
      <w:r>
        <w:separator/>
      </w:r>
    </w:p>
  </w:footnote>
  <w:footnote w:type="continuationSeparator" w:id="0">
    <w:p w14:paraId="5C3BB9F2" w14:textId="77777777" w:rsidR="007D6E3C" w:rsidRDefault="007D6E3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8420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8E6EFB6" wp14:editId="2E8710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7941DB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OSZw8D7AAAA4QEAABMAAAAAAAAAAAAA&#10;AAAAAAAAAFtDb250ZW50X1R5cGVzXS54bWxQSwECLQAUAAYACAAAACEAI7Jq4dcAAACUAQAACwAA&#10;AAAAAAAAAAAAAAAsAQAAX3JlbHMvLnJlbHNQSwECLQAUAAYACAAAACEA/97gDPcWAADxrAAADgAA&#10;AAAAAAAAAAAAAAAsAgAAZHJzL2Uyb0RvYy54bWxQSwECLQAUAAYACAAAACEATPEK5dwAAAAFAQAA&#10;DwAAAAAAAAAAAAAAAABPGQAAZHJzL2Rvd25yZXYueG1sUEsFBgAAAAAEAAQA8wAAAFgaAAAAAA==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923D8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C01D246" wp14:editId="6CECB3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DB4110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5JnDwPsAAADhAQAAEwAAAAAAAAAA&#10;AAAAAAAAAAAAW0NvbnRlbnRfVHlwZXNdLnhtbFBLAQItABQABgAIAAAAIQAjsmrh1wAAAJQBAAAL&#10;AAAAAAAAAAAAAAAAACwBAABfcmVscy8ucmVsc1BLAQItABQABgAIAAAAIQD07hPk+RYAAPCsAAAO&#10;AAAAAAAAAAAAAAAAACwCAABkcnMvZTJvRG9jLnhtbFBLAQItABQABgAIAAAAIQBM8Qrl3AAAAAUB&#10;AAAPAAAAAAAAAAAAAAAAAFEZAABkcnMvZG93bnJldi54bWxQSwUGAAAAAAQABADzAAAAWhoAAAAA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B7"/>
    <w:rsid w:val="00052BE1"/>
    <w:rsid w:val="0007412A"/>
    <w:rsid w:val="0010199E"/>
    <w:rsid w:val="001521A9"/>
    <w:rsid w:val="001765FE"/>
    <w:rsid w:val="0019561F"/>
    <w:rsid w:val="001B32D2"/>
    <w:rsid w:val="00293B83"/>
    <w:rsid w:val="002A09B7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0DC5"/>
    <w:rsid w:val="00616FF4"/>
    <w:rsid w:val="006A3CE7"/>
    <w:rsid w:val="00743379"/>
    <w:rsid w:val="007803B7"/>
    <w:rsid w:val="007B2F5C"/>
    <w:rsid w:val="007C5F05"/>
    <w:rsid w:val="007D6E3C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01324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A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anglai/Library/Containers/com.microsoft.Word/Data/Library/Caches/2052/TM16392740/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A8CEFF9EC7E74087EB5FEE13F570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9B87A3-615F-A64E-90B7-E18895CE5F3B}"/>
      </w:docPartPr>
      <w:docPartBody>
        <w:p w:rsidR="00000000" w:rsidRDefault="00D307D1">
          <w:pPr>
            <w:pStyle w:val="4CA8CEFF9EC7E74087EB5FEE13F570D5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DFD588D8D518664B8D30B41458858A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09E5A6-06BB-9149-B935-D48C6F3F2A9A}"/>
      </w:docPartPr>
      <w:docPartBody>
        <w:p w:rsidR="00000000" w:rsidRDefault="00D307D1">
          <w:pPr>
            <w:pStyle w:val="DFD588D8D518664B8D30B41458858AC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4D78C01229E1024587AEBD8E9A577A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544C1A-A7D5-164A-9B68-9FEEED422CE6}"/>
      </w:docPartPr>
      <w:docPartBody>
        <w:p w:rsidR="00000000" w:rsidRDefault="00D307D1">
          <w:pPr>
            <w:pStyle w:val="4D78C01229E1024587AEBD8E9A577AB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链接到其他联机属性：项目组合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网站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博客</w:t>
          </w:r>
        </w:p>
      </w:docPartBody>
    </w:docPart>
    <w:docPart>
      <w:docPartPr>
        <w:name w:val="FBD24CD493A63248BC6E461E9CBA9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BEEA24-5474-BD44-AA7A-9281D3C9A5F4}"/>
      </w:docPartPr>
      <w:docPartBody>
        <w:p w:rsidR="00000000" w:rsidRDefault="00D307D1">
          <w:pPr>
            <w:pStyle w:val="FBD24CD493A63248BC6E461E9CBA9CE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5800F83AF1C999479126E325DEFDEF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12235-A76F-974F-8159-9F1E3078FB95}"/>
      </w:docPartPr>
      <w:docPartBody>
        <w:p w:rsidR="00000000" w:rsidRDefault="00D307D1">
          <w:pPr>
            <w:pStyle w:val="5800F83AF1C999479126E325DEFDEF34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EE2C505816804844B6BE54BCE1B724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DC8E84-2754-9247-B27F-878351F50247}"/>
      </w:docPartPr>
      <w:docPartBody>
        <w:p w:rsidR="00000000" w:rsidRDefault="00D307D1">
          <w:pPr>
            <w:pStyle w:val="EE2C505816804844B6BE54BCE1B724AA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8CB37A302D86BB4E964DC89BFA2252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6FF636-D793-2541-9927-F5C465D856F2}"/>
      </w:docPartPr>
      <w:docPartBody>
        <w:p w:rsidR="00000000" w:rsidRDefault="00D307D1">
          <w:pPr>
            <w:pStyle w:val="8CB37A302D86BB4E964DC89BFA2252C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说明你的特长。是什么让你与众不同？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使用自己的语言进行表述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—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而非行话。</w:t>
          </w:r>
        </w:p>
      </w:docPartBody>
    </w:docPart>
    <w:docPart>
      <w:docPartPr>
        <w:name w:val="397810E729E90D498EB5F12523EE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C72AB-0563-3342-A670-60461C7DECA1}"/>
      </w:docPartPr>
      <w:docPartBody>
        <w:p w:rsidR="00000000" w:rsidRDefault="00D307D1">
          <w:pPr>
            <w:pStyle w:val="397810E729E90D498EB5F12523EE058C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F44AECAC6A34FC4DB6A48CF8B9C6F3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50B0A-4253-B64B-8500-E73C654C5353}"/>
      </w:docPartPr>
      <w:docPartBody>
        <w:p w:rsidR="00000000" w:rsidRDefault="00D307D1">
          <w:pPr>
            <w:pStyle w:val="F44AECAC6A34FC4DB6A48CF8B9C6F31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3528AD941B05594E8AA80388346880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A2967D-5047-4246-B019-6104016392A9}"/>
      </w:docPartPr>
      <w:docPartBody>
        <w:p w:rsidR="00000000" w:rsidRDefault="00D307D1">
          <w:pPr>
            <w:pStyle w:val="3528AD941B05594E8AA8038834688097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概述你的关键职责、领导能力体现和最主要成就：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DE03D85A9985EF40A8074AAC1B191F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49969-0090-234A-981C-8DE2A7377AC1}"/>
      </w:docPartPr>
      <w:docPartBody>
        <w:p w:rsidR="00000000" w:rsidRDefault="00D307D1">
          <w:pPr>
            <w:pStyle w:val="DE03D85A9985EF40A8074AAC1B191F7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E9899B877B3AD5409F7370AC711D2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659A3B-FA7F-1C4B-88CD-088AFA3E871F}"/>
      </w:docPartPr>
      <w:docPartBody>
        <w:p w:rsidR="00000000" w:rsidRDefault="00D307D1">
          <w:pPr>
            <w:pStyle w:val="E9899B877B3AD5409F7370AC711D2A7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F7D18E7B37D45C4C974D5758E7F9BB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7A6A0-8E00-C248-8744-5DED1D709BF6}"/>
      </w:docPartPr>
      <w:docPartBody>
        <w:p w:rsidR="00000000" w:rsidRDefault="00D307D1">
          <w:pPr>
            <w:pStyle w:val="F7D18E7B37D45C4C974D5758E7F9BBB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177FF0A8FE3EF8438742B921212D9F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D90E4B-A6C8-C046-AD41-6B3522ECD955}"/>
      </w:docPartPr>
      <w:docPartBody>
        <w:p w:rsidR="00000000" w:rsidRDefault="00D307D1">
          <w:pPr>
            <w:pStyle w:val="177FF0A8FE3EF8438742B921212D9FF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学位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|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BEB9BB56846A2945979BEA7B80842F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A46A9E-5FA3-1A42-BE39-6189BE86B269}"/>
      </w:docPartPr>
      <w:docPartBody>
        <w:p w:rsidR="00000000" w:rsidRDefault="00D307D1">
          <w:pPr>
            <w:pStyle w:val="BEB9BB56846A2945979BEA7B80842FB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9CED347914AC3D498F496B741273D9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341F88-0E8A-064F-9692-4DB873F94B5D}"/>
      </w:docPartPr>
      <w:docPartBody>
        <w:p w:rsidR="00000000" w:rsidRDefault="00D307D1">
          <w:pPr>
            <w:pStyle w:val="9CED347914AC3D498F496B741273D997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可在此处列出你的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GPA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D0898EC33CE4934CBDC4E855737BDD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767B02-C7A8-CB48-ABD1-D3E10E6FE8F8}"/>
      </w:docPartPr>
      <w:docPartBody>
        <w:p w:rsidR="00000000" w:rsidRDefault="00D307D1">
          <w:pPr>
            <w:pStyle w:val="D0898EC33CE4934CBDC4E855737BDD1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  <w:docPart>
      <w:docPartPr>
        <w:name w:val="2E7CFBEFD48D8C49BCCF1A6C21CF1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C12EE-94B0-A14E-B96B-35D52CCC206C}"/>
      </w:docPartPr>
      <w:docPartBody>
        <w:p w:rsidR="00000000" w:rsidRDefault="00D307D1">
          <w:pPr>
            <w:pStyle w:val="2E7CFBEFD48D8C49BCCF1A6C21CF121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你是否曾管理过俱乐部团队、为最喜爱的慈善团体带领过项目，或编辑过校报？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altName w:val="MS Mincho"/>
    <w:charset w:val="86"/>
    <w:family w:val="swiss"/>
    <w:pitch w:val="variable"/>
    <w:sig w:usb0="A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D1"/>
    <w:rsid w:val="00D3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A8CEFF9EC7E74087EB5FEE13F570D5">
    <w:name w:val="4CA8CEFF9EC7E74087EB5FEE13F570D5"/>
    <w:pPr>
      <w:widowControl w:val="0"/>
      <w:jc w:val="both"/>
    </w:pPr>
  </w:style>
  <w:style w:type="paragraph" w:customStyle="1" w:styleId="DF6DDA0D13833A489EF58DB01E2CE37C">
    <w:name w:val="DF6DDA0D13833A489EF58DB01E2CE37C"/>
    <w:pPr>
      <w:widowControl w:val="0"/>
      <w:jc w:val="both"/>
    </w:pPr>
  </w:style>
  <w:style w:type="paragraph" w:customStyle="1" w:styleId="60B03BA831CB344D99EBF146A7D3E3B7">
    <w:name w:val="60B03BA831CB344D99EBF146A7D3E3B7"/>
    <w:pPr>
      <w:widowControl w:val="0"/>
      <w:jc w:val="both"/>
    </w:pPr>
  </w:style>
  <w:style w:type="paragraph" w:customStyle="1" w:styleId="DFD588D8D518664B8D30B41458858AC2">
    <w:name w:val="DFD588D8D518664B8D30B41458858AC2"/>
    <w:pPr>
      <w:widowControl w:val="0"/>
      <w:jc w:val="both"/>
    </w:pPr>
  </w:style>
  <w:style w:type="paragraph" w:customStyle="1" w:styleId="4D78C01229E1024587AEBD8E9A577AB2">
    <w:name w:val="4D78C01229E1024587AEBD8E9A577AB2"/>
    <w:pPr>
      <w:widowControl w:val="0"/>
      <w:jc w:val="both"/>
    </w:pPr>
  </w:style>
  <w:style w:type="paragraph" w:customStyle="1" w:styleId="FBD24CD493A63248BC6E461E9CBA9CED">
    <w:name w:val="FBD24CD493A63248BC6E461E9CBA9CED"/>
    <w:pPr>
      <w:widowControl w:val="0"/>
      <w:jc w:val="both"/>
    </w:pPr>
  </w:style>
  <w:style w:type="paragraph" w:customStyle="1" w:styleId="5800F83AF1C999479126E325DEFDEF34">
    <w:name w:val="5800F83AF1C999479126E325DEFDEF34"/>
    <w:pPr>
      <w:widowControl w:val="0"/>
      <w:jc w:val="both"/>
    </w:pPr>
  </w:style>
  <w:style w:type="paragraph" w:customStyle="1" w:styleId="EE2C505816804844B6BE54BCE1B724AA">
    <w:name w:val="EE2C505816804844B6BE54BCE1B724AA"/>
    <w:pPr>
      <w:widowControl w:val="0"/>
      <w:jc w:val="both"/>
    </w:pPr>
  </w:style>
  <w:style w:type="paragraph" w:customStyle="1" w:styleId="8CB37A302D86BB4E964DC89BFA2252C6">
    <w:name w:val="8CB37A302D86BB4E964DC89BFA2252C6"/>
    <w:pPr>
      <w:widowControl w:val="0"/>
      <w:jc w:val="both"/>
    </w:pPr>
  </w:style>
  <w:style w:type="paragraph" w:customStyle="1" w:styleId="30E01F9E0AACC449AF8279BD9EAFF208">
    <w:name w:val="30E01F9E0AACC449AF8279BD9EAFF208"/>
    <w:pPr>
      <w:widowControl w:val="0"/>
      <w:jc w:val="both"/>
    </w:pPr>
  </w:style>
  <w:style w:type="paragraph" w:customStyle="1" w:styleId="397810E729E90D498EB5F12523EE058C">
    <w:name w:val="397810E729E90D498EB5F12523EE058C"/>
    <w:pPr>
      <w:widowControl w:val="0"/>
      <w:jc w:val="both"/>
    </w:pPr>
  </w:style>
  <w:style w:type="paragraph" w:customStyle="1" w:styleId="F44AECAC6A34FC4DB6A48CF8B9C6F31E">
    <w:name w:val="F44AECAC6A34FC4DB6A48CF8B9C6F31E"/>
    <w:pPr>
      <w:widowControl w:val="0"/>
      <w:jc w:val="both"/>
    </w:pPr>
  </w:style>
  <w:style w:type="paragraph" w:customStyle="1" w:styleId="3528AD941B05594E8AA8038834688097">
    <w:name w:val="3528AD941B05594E8AA8038834688097"/>
    <w:pPr>
      <w:widowControl w:val="0"/>
      <w:jc w:val="both"/>
    </w:pPr>
  </w:style>
  <w:style w:type="paragraph" w:customStyle="1" w:styleId="DE03D85A9985EF40A8074AAC1B191F71">
    <w:name w:val="DE03D85A9985EF40A8074AAC1B191F71"/>
    <w:pPr>
      <w:widowControl w:val="0"/>
      <w:jc w:val="both"/>
    </w:pPr>
  </w:style>
  <w:style w:type="paragraph" w:customStyle="1" w:styleId="E9899B877B3AD5409F7370AC711D2A79">
    <w:name w:val="E9899B877B3AD5409F7370AC711D2A79"/>
    <w:pPr>
      <w:widowControl w:val="0"/>
      <w:jc w:val="both"/>
    </w:pPr>
  </w:style>
  <w:style w:type="paragraph" w:customStyle="1" w:styleId="F7D18E7B37D45C4C974D5758E7F9BBBE">
    <w:name w:val="F7D18E7B37D45C4C974D5758E7F9BBBE"/>
    <w:pPr>
      <w:widowControl w:val="0"/>
      <w:jc w:val="both"/>
    </w:pPr>
  </w:style>
  <w:style w:type="paragraph" w:customStyle="1" w:styleId="8B9E27734B84CF41878D8EA388D9BFCB">
    <w:name w:val="8B9E27734B84CF41878D8EA388D9BFCB"/>
    <w:pPr>
      <w:widowControl w:val="0"/>
      <w:jc w:val="both"/>
    </w:pPr>
  </w:style>
  <w:style w:type="paragraph" w:customStyle="1" w:styleId="177FF0A8FE3EF8438742B921212D9FF1">
    <w:name w:val="177FF0A8FE3EF8438742B921212D9FF1"/>
    <w:pPr>
      <w:widowControl w:val="0"/>
      <w:jc w:val="both"/>
    </w:pPr>
  </w:style>
  <w:style w:type="paragraph" w:customStyle="1" w:styleId="BEB9BB56846A2945979BEA7B80842FB0">
    <w:name w:val="BEB9BB56846A2945979BEA7B80842FB0"/>
    <w:pPr>
      <w:widowControl w:val="0"/>
      <w:jc w:val="both"/>
    </w:pPr>
  </w:style>
  <w:style w:type="paragraph" w:customStyle="1" w:styleId="9CED347914AC3D498F496B741273D997">
    <w:name w:val="9CED347914AC3D498F496B741273D997"/>
    <w:pPr>
      <w:widowControl w:val="0"/>
      <w:jc w:val="both"/>
    </w:pPr>
  </w:style>
  <w:style w:type="paragraph" w:customStyle="1" w:styleId="D0898EC33CE4934CBDC4E855737BDD1B">
    <w:name w:val="D0898EC33CE4934CBDC4E855737BDD1B"/>
    <w:pPr>
      <w:widowControl w:val="0"/>
      <w:jc w:val="both"/>
    </w:pPr>
  </w:style>
  <w:style w:type="paragraph" w:customStyle="1" w:styleId="2E7CFBEFD48D8C49BCCF1A6C21CF121B">
    <w:name w:val="2E7CFBEFD48D8C49BCCF1A6C21CF12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jiang</dc:creator>
  <cp:keywords/>
  <dc:description/>
  <cp:lastModifiedBy>JIANG LAI</cp:lastModifiedBy>
  <cp:revision>1</cp:revision>
  <dcterms:created xsi:type="dcterms:W3CDTF">2018-07-06T02:24:00Z</dcterms:created>
  <dcterms:modified xsi:type="dcterms:W3CDTF">2018-07-06T02:25:00Z</dcterms:modified>
</cp:coreProperties>
</file>